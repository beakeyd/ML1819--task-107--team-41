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4A005" w14:textId="7C5C1F7A" w:rsidR="00A14C60" w:rsidRDefault="458CAA30" w:rsidP="00E64DB7">
      <w:pPr>
        <w:pStyle w:val="Titledocument"/>
        <w:rPr>
          <w:rStyle w:val="FootnoteReference"/>
        </w:rPr>
      </w:pPr>
      <w:r w:rsidRPr="458CAA30">
        <w:rPr>
          <w:rStyle w:val="FootnoteReference"/>
        </w:rPr>
        <w:t>An exploration of gender indicative feature data</w:t>
      </w:r>
      <w:r w:rsidR="0A70FC99" w:rsidRPr="0A70FC99">
        <w:rPr>
          <w:rStyle w:val="FootnoteReference"/>
        </w:rPr>
        <w:t xml:space="preserve"> on Twitter</w:t>
      </w:r>
    </w:p>
    <w:p w14:paraId="75222662" w14:textId="382476CB" w:rsidR="7ED740EC" w:rsidRDefault="00181623" w:rsidP="7ED740EC">
      <w:pPr>
        <w:pStyle w:val="Titledocument"/>
      </w:pPr>
      <w:r>
        <w:rPr>
          <w:rFonts w:ascii="Calibri" w:eastAsia="Calibri" w:hAnsi="Calibri" w:cs="Calibri"/>
          <w:sz w:val="22"/>
          <w:szCs w:val="22"/>
        </w:rPr>
        <w:t>ML1819 Research Assignment 2</w:t>
      </w:r>
    </w:p>
    <w:p w14:paraId="55F1440C" w14:textId="65104AEC" w:rsidR="0B8D73E6" w:rsidRDefault="009C0685" w:rsidP="79FEFABC">
      <w:pPr>
        <w:pStyle w:val="Subtitle"/>
        <w:ind w:firstLine="0"/>
        <w:rPr>
          <w:rFonts w:cs="Linux Biolinum"/>
          <w:i/>
          <w:sz w:val="28"/>
          <w:szCs w:val="28"/>
          <w:vertAlign w:val="superscript"/>
        </w:rPr>
      </w:pPr>
      <w:r>
        <w:rPr>
          <w:rFonts w:cs="Linux Biolinum"/>
          <w:i/>
          <w:sz w:val="28"/>
          <w:szCs w:val="28"/>
          <w:vertAlign w:val="superscript"/>
        </w:rPr>
        <w:t>Team 41</w:t>
      </w:r>
      <w:r w:rsidR="007B2FC6">
        <w:t xml:space="preserve"> </w:t>
      </w:r>
      <w:r w:rsidR="00452BEA" w:rsidRPr="007B2FC6">
        <w:rPr>
          <w:rFonts w:cs="Linux Biolinum"/>
          <w:sz w:val="28"/>
          <w:szCs w:val="28"/>
          <w:vertAlign w:val="superscript"/>
        </w:rPr>
        <w:t>-</w:t>
      </w:r>
      <w:r w:rsidR="00452BEA">
        <w:rPr>
          <w:rFonts w:cs="Linux Biolinum"/>
          <w:i/>
          <w:sz w:val="28"/>
          <w:szCs w:val="28"/>
          <w:vertAlign w:val="superscript"/>
        </w:rPr>
        <w:t xml:space="preserve"> Task 107</w:t>
      </w:r>
      <w:r w:rsidR="005927F5">
        <w:rPr>
          <w:rFonts w:cs="Linux Biolinum"/>
          <w:i/>
          <w:sz w:val="28"/>
          <w:szCs w:val="28"/>
          <w:vertAlign w:val="superscript"/>
        </w:rPr>
        <w:t xml:space="preserve"> </w:t>
      </w:r>
      <w:r w:rsidR="00452BEA">
        <w:rPr>
          <w:rFonts w:cs="Linux Biolinum"/>
          <w:i/>
          <w:sz w:val="28"/>
          <w:szCs w:val="28"/>
          <w:vertAlign w:val="superscript"/>
        </w:rPr>
        <w:t>-  How well can the gender of Twitter users be predicted?</w:t>
      </w:r>
    </w:p>
    <w:p w14:paraId="6B0AA0F0" w14:textId="07107970" w:rsidR="0B8D73E6" w:rsidRDefault="0B8D73E6" w:rsidP="0B8D73E6">
      <w:pPr>
        <w:ind w:left="3540" w:firstLine="708"/>
      </w:pPr>
      <w:r w:rsidRPr="0B8D73E6">
        <w:rPr>
          <w:rFonts w:cs="Linux Biolinum"/>
          <w:i/>
          <w:iCs/>
          <w:sz w:val="28"/>
          <w:szCs w:val="28"/>
          <w:vertAlign w:val="superscript"/>
        </w:rPr>
        <w:t>Word count</w:t>
      </w:r>
      <w:r w:rsidR="79FEFABC" w:rsidRPr="79FEFABC">
        <w:rPr>
          <w:rFonts w:cs="Linux Biolinum"/>
          <w:i/>
          <w:iCs/>
          <w:sz w:val="28"/>
          <w:szCs w:val="28"/>
          <w:vertAlign w:val="superscript"/>
        </w:rPr>
        <w:t xml:space="preserve"> - </w:t>
      </w:r>
      <w:r w:rsidR="00181623">
        <w:rPr>
          <w:rFonts w:cs="Linux Biolinum"/>
          <w:i/>
          <w:iCs/>
          <w:sz w:val="28"/>
          <w:szCs w:val="28"/>
          <w:vertAlign w:val="superscript"/>
        </w:rPr>
        <w:t>TODO</w:t>
      </w:r>
    </w:p>
    <w:p w14:paraId="05032A92" w14:textId="627B2369" w:rsidR="009C0685" w:rsidRPr="009C0685" w:rsidRDefault="009C0685" w:rsidP="009C0685">
      <w:pPr>
        <w:jc w:val="center"/>
      </w:pPr>
    </w:p>
    <w:p w14:paraId="4D165C28" w14:textId="5038C11E" w:rsidR="1FE26568" w:rsidRDefault="1FE26568" w:rsidP="1FE26568">
      <w:pPr>
        <w:ind w:left="3540" w:firstLine="0"/>
        <w:rPr>
          <w:color w:val="4F81BD" w:themeColor="accent1"/>
          <w:sz w:val="24"/>
          <w:szCs w:val="24"/>
        </w:rPr>
      </w:pPr>
      <w:r w:rsidRPr="1FE26568">
        <w:rPr>
          <w:color w:val="4F81BD" w:themeColor="accent1"/>
          <w:sz w:val="24"/>
          <w:szCs w:val="24"/>
        </w:rPr>
        <w:t xml:space="preserve">       </w:t>
      </w:r>
      <w:hyperlink r:id="rId9">
        <w:proofErr w:type="spellStart"/>
        <w:r w:rsidRPr="1FE26568">
          <w:rPr>
            <w:rStyle w:val="Hyperlink"/>
            <w:color w:val="4F81BD" w:themeColor="accent1"/>
            <w:sz w:val="24"/>
            <w:szCs w:val="24"/>
          </w:rPr>
          <w:t>Github</w:t>
        </w:r>
        <w:proofErr w:type="spellEnd"/>
        <w:r w:rsidRPr="1FE26568">
          <w:rPr>
            <w:rStyle w:val="Hyperlink"/>
            <w:color w:val="4F81BD" w:themeColor="accent1"/>
            <w:sz w:val="24"/>
            <w:szCs w:val="24"/>
          </w:rPr>
          <w:t xml:space="preserve"> So</w:t>
        </w:r>
        <w:r w:rsidRPr="1FE26568">
          <w:rPr>
            <w:rStyle w:val="Hyperlink"/>
            <w:color w:val="4F81BD" w:themeColor="accent1"/>
            <w:sz w:val="24"/>
            <w:szCs w:val="24"/>
          </w:rPr>
          <w:t>u</w:t>
        </w:r>
        <w:r w:rsidRPr="1FE26568">
          <w:rPr>
            <w:rStyle w:val="Hyperlink"/>
            <w:color w:val="4F81BD" w:themeColor="accent1"/>
            <w:sz w:val="24"/>
            <w:szCs w:val="24"/>
          </w:rPr>
          <w:t>rce Code</w:t>
        </w:r>
      </w:hyperlink>
    </w:p>
    <w:p w14:paraId="3603548D" w14:textId="6EED6B4A" w:rsidR="1FE26568" w:rsidRDefault="1FE26568" w:rsidP="1FE26568">
      <w:pPr>
        <w:ind w:left="3540" w:firstLine="708"/>
        <w:rPr>
          <w:color w:val="4F81BD" w:themeColor="accent1"/>
          <w:sz w:val="24"/>
          <w:szCs w:val="24"/>
        </w:rPr>
      </w:pPr>
    </w:p>
    <w:p w14:paraId="765B8B62" w14:textId="5BF32EBF" w:rsidR="1FE26568" w:rsidRDefault="1FE26568" w:rsidP="1FE26568">
      <w:pPr>
        <w:ind w:left="3540" w:firstLine="0"/>
        <w:rPr>
          <w:color w:val="4F81BD" w:themeColor="accent1"/>
          <w:sz w:val="24"/>
          <w:szCs w:val="24"/>
        </w:rPr>
      </w:pPr>
      <w:r w:rsidRPr="1FE26568">
        <w:rPr>
          <w:color w:val="4F81BD" w:themeColor="accent1"/>
          <w:sz w:val="24"/>
          <w:szCs w:val="24"/>
        </w:rPr>
        <w:t xml:space="preserve">       </w:t>
      </w:r>
      <w:hyperlink r:id="rId10">
        <w:proofErr w:type="spellStart"/>
        <w:r w:rsidRPr="1FE26568">
          <w:rPr>
            <w:rStyle w:val="Hyperlink"/>
            <w:color w:val="4F81BD" w:themeColor="accent1"/>
            <w:sz w:val="24"/>
            <w:szCs w:val="24"/>
          </w:rPr>
          <w:t>Github</w:t>
        </w:r>
        <w:proofErr w:type="spellEnd"/>
        <w:r w:rsidRPr="1FE26568">
          <w:rPr>
            <w:rStyle w:val="Hyperlink"/>
            <w:color w:val="4F81BD" w:themeColor="accent1"/>
            <w:sz w:val="24"/>
            <w:szCs w:val="24"/>
          </w:rPr>
          <w:t xml:space="preserve"> Co</w:t>
        </w:r>
        <w:r w:rsidRPr="1FE26568">
          <w:rPr>
            <w:rStyle w:val="Hyperlink"/>
            <w:color w:val="4F81BD" w:themeColor="accent1"/>
            <w:sz w:val="24"/>
            <w:szCs w:val="24"/>
          </w:rPr>
          <w:t>n</w:t>
        </w:r>
        <w:r w:rsidRPr="1FE26568">
          <w:rPr>
            <w:rStyle w:val="Hyperlink"/>
            <w:color w:val="4F81BD" w:themeColor="accent1"/>
            <w:sz w:val="24"/>
            <w:szCs w:val="24"/>
          </w:rPr>
          <w:t>tributors</w:t>
        </w:r>
      </w:hyperlink>
    </w:p>
    <w:p w14:paraId="773D3C23" w14:textId="1AEB0700" w:rsidR="1FE26568" w:rsidRDefault="1FE26568" w:rsidP="1FE26568">
      <w:pPr>
        <w:ind w:left="3540" w:firstLine="0"/>
        <w:rPr>
          <w:color w:val="4F81BD" w:themeColor="accent1"/>
          <w:sz w:val="24"/>
          <w:szCs w:val="24"/>
        </w:rPr>
      </w:pPr>
    </w:p>
    <w:p w14:paraId="2B849365" w14:textId="38F78A2E" w:rsidR="1FE26568" w:rsidRDefault="3B961239" w:rsidP="7ED740EC">
      <w:pPr>
        <w:ind w:left="708" w:firstLine="0"/>
        <w:rPr>
          <w:color w:val="4F81BD" w:themeColor="accent1"/>
          <w:sz w:val="24"/>
          <w:szCs w:val="24"/>
        </w:rPr>
      </w:pPr>
      <w:r>
        <w:t xml:space="preserve">                 </w:t>
      </w:r>
      <w:r w:rsidRPr="3B961239">
        <w:rPr>
          <w:sz w:val="24"/>
          <w:szCs w:val="24"/>
        </w:rPr>
        <w:t>.</w:t>
      </w:r>
    </w:p>
    <w:p w14:paraId="55E80F88" w14:textId="7FE76579" w:rsidR="1FE26568" w:rsidRDefault="007C4E60" w:rsidP="1FE26568">
      <w:pPr>
        <w:ind w:firstLine="0"/>
        <w:rPr>
          <w:sz w:val="24"/>
          <w:szCs w:val="24"/>
        </w:rPr>
      </w:pPr>
      <w:r>
        <w:rPr>
          <w:sz w:val="24"/>
          <w:szCs w:val="24"/>
        </w:rPr>
        <w:t>TODO Update Contribution Screenshots</w:t>
      </w:r>
    </w:p>
    <w:p w14:paraId="531381BC" w14:textId="15654FBD" w:rsidR="00A464C4" w:rsidRDefault="00A464C4" w:rsidP="1FE26568">
      <w:pPr>
        <w:ind w:firstLine="0"/>
        <w:rPr>
          <w:sz w:val="24"/>
          <w:szCs w:val="24"/>
        </w:rPr>
      </w:pPr>
    </w:p>
    <w:p w14:paraId="71CBEBF8" w14:textId="15654FBD" w:rsidR="00A464C4" w:rsidRDefault="00A464C4" w:rsidP="00A464C4">
      <w:pPr>
        <w:ind w:firstLine="0"/>
        <w:jc w:val="center"/>
        <w:rPr>
          <w:sz w:val="24"/>
          <w:szCs w:val="24"/>
        </w:rPr>
      </w:pPr>
    </w:p>
    <w:tbl>
      <w:tblPr>
        <w:tblW w:w="10296" w:type="dxa"/>
        <w:tblLayout w:type="fixed"/>
        <w:tblLook w:val="0000" w:firstRow="0" w:lastRow="0" w:firstColumn="0" w:lastColumn="0" w:noHBand="0" w:noVBand="0"/>
      </w:tblPr>
      <w:tblGrid>
        <w:gridCol w:w="1720"/>
        <w:gridCol w:w="1712"/>
        <w:gridCol w:w="3432"/>
        <w:gridCol w:w="3432"/>
      </w:tblGrid>
      <w:tr w:rsidR="00DA041E" w:rsidRPr="00A62B50" w14:paraId="106F86F9" w14:textId="77777777" w:rsidTr="1FE26568">
        <w:tc>
          <w:tcPr>
            <w:tcW w:w="3432" w:type="dxa"/>
            <w:gridSpan w:val="2"/>
          </w:tcPr>
          <w:p w14:paraId="6FC5F285" w14:textId="3A54E444" w:rsidR="00DA041E" w:rsidRPr="00A62B50" w:rsidRDefault="00E00302" w:rsidP="005C612F">
            <w:pPr>
              <w:pStyle w:val="Authors"/>
              <w:jc w:val="center"/>
              <w:rPr>
                <w14:ligatures w14:val="standard"/>
              </w:rPr>
            </w:pPr>
            <w:r>
              <w:rPr>
                <w:rStyle w:val="FirstName"/>
                <w:rFonts w:ascii="Linux Libertine" w:hAnsi="Linux Libertine" w:cs="Linux Libertine"/>
                <w14:ligatures w14:val="standard"/>
              </w:rPr>
              <w:t>Samuel McCann</w:t>
            </w:r>
            <w:r w:rsidR="00DA041E" w:rsidRPr="00A62B50">
              <w:rPr>
                <w14:ligatures w14:val="standard"/>
              </w:rPr>
              <w:br/>
            </w:r>
            <w:r>
              <w:rPr>
                <w:rStyle w:val="OrgDiv"/>
                <w:rFonts w:ascii="Linux Libertine" w:hAnsi="Linux Libertine" w:cs="Linux Libertine"/>
                <w:color w:val="auto"/>
                <w:sz w:val="20"/>
                <w:szCs w:val="18"/>
                <w14:ligatures w14:val="standard"/>
              </w:rPr>
              <w:t>Trinity College Dublin</w:t>
            </w:r>
            <w:r w:rsidR="00DA041E" w:rsidRPr="00A62B50">
              <w:rPr>
                <w14:ligatures w14:val="standard"/>
              </w:rPr>
              <w:br/>
            </w:r>
            <w:r>
              <w:rPr>
                <w:rStyle w:val="PinCode"/>
                <w:rFonts w:ascii="Linux Libertine" w:eastAsia="PMingLiU" w:hAnsi="Linux Libertine" w:cs="Linux Libertine"/>
                <w:color w:val="auto"/>
                <w:sz w:val="20"/>
                <w14:ligatures w14:val="standard"/>
              </w:rPr>
              <w:t>Ireland</w:t>
            </w:r>
            <w:r w:rsidR="00DA041E" w:rsidRPr="00A62B50">
              <w:rPr>
                <w14:ligatures w14:val="standard"/>
              </w:rPr>
              <w:br/>
            </w:r>
            <w:r>
              <w:rPr>
                <w:rStyle w:val="Country"/>
                <w:rFonts w:ascii="Linux Libertine" w:hAnsi="Linux Libertine" w:cs="Linux Libertine"/>
                <w:sz w:val="20"/>
                <w14:ligatures w14:val="standard"/>
              </w:rPr>
              <w:t>#15318105</w:t>
            </w:r>
            <w:r w:rsidR="00DA041E" w:rsidRPr="00A62B50">
              <w:rPr>
                <w14:ligatures w14:val="standard"/>
              </w:rPr>
              <w:br/>
            </w:r>
            <w:r>
              <w:rPr>
                <w:rStyle w:val="Email"/>
                <w:rFonts w:ascii="Linux Libertine" w:eastAsia="PMingLiU" w:hAnsi="Linux Libertine" w:cs="Linux Libertine"/>
                <w:color w:val="auto"/>
                <w:sz w:val="20"/>
                <w14:ligatures w14:val="standard"/>
              </w:rPr>
              <w:t>mccanns3@tcd.ie</w:t>
            </w:r>
          </w:p>
        </w:tc>
        <w:tc>
          <w:tcPr>
            <w:tcW w:w="3432" w:type="dxa"/>
          </w:tcPr>
          <w:p w14:paraId="17F5C20B" w14:textId="1BD3DC0A" w:rsidR="00DA041E" w:rsidRPr="00A62B50" w:rsidRDefault="00E00302" w:rsidP="005C612F">
            <w:pPr>
              <w:pStyle w:val="Authors"/>
              <w:jc w:val="center"/>
              <w:rPr>
                <w14:ligatures w14:val="standard"/>
              </w:rPr>
            </w:pPr>
            <w:r>
              <w:rPr>
                <w:rStyle w:val="FirstName"/>
                <w:rFonts w:ascii="Linux Libertine" w:hAnsi="Linux Libertine" w:cs="Linux Libertine"/>
                <w14:ligatures w14:val="standard"/>
              </w:rPr>
              <w:t xml:space="preserve">Sean </w:t>
            </w:r>
            <w:proofErr w:type="spellStart"/>
            <w:r>
              <w:rPr>
                <w:rStyle w:val="FirstName"/>
                <w:rFonts w:ascii="Linux Libertine" w:hAnsi="Linux Libertine" w:cs="Linux Libertine"/>
                <w14:ligatures w14:val="standard"/>
              </w:rPr>
              <w:t>McDonagh</w:t>
            </w:r>
            <w:proofErr w:type="spellEnd"/>
            <w:r w:rsidR="00DA041E" w:rsidRPr="00A62B50">
              <w:rPr>
                <w14:ligatures w14:val="standard"/>
              </w:rPr>
              <w:br/>
            </w:r>
            <w:r>
              <w:rPr>
                <w:rStyle w:val="OrgDiv"/>
                <w:rFonts w:ascii="Linux Libertine" w:hAnsi="Linux Libertine" w:cs="Linux Libertine"/>
                <w:color w:val="auto"/>
                <w:sz w:val="20"/>
                <w:szCs w:val="18"/>
                <w14:ligatures w14:val="standard"/>
              </w:rPr>
              <w:t>Trinity College Dublin</w:t>
            </w:r>
            <w:r w:rsidRPr="00A62B50">
              <w:rPr>
                <w14:ligatures w14:val="standard"/>
              </w:rPr>
              <w:br/>
            </w:r>
            <w:r>
              <w:rPr>
                <w:rStyle w:val="PinCode"/>
                <w:rFonts w:ascii="Linux Libertine" w:eastAsia="PMingLiU" w:hAnsi="Linux Libertine" w:cs="Linux Libertine"/>
                <w:color w:val="auto"/>
                <w:sz w:val="20"/>
                <w14:ligatures w14:val="standard"/>
              </w:rPr>
              <w:t>Ireland</w:t>
            </w:r>
            <w:r w:rsidR="00DA041E" w:rsidRPr="00A62B50">
              <w:rPr>
                <w14:ligatures w14:val="standard"/>
              </w:rPr>
              <w:br/>
            </w:r>
            <w:r>
              <w:rPr>
                <w:rStyle w:val="Country"/>
                <w:rFonts w:ascii="Linux Libertine" w:hAnsi="Linux Libertine" w:cs="Linux Libertine"/>
                <w:sz w:val="20"/>
                <w:szCs w:val="18"/>
                <w14:ligatures w14:val="standard"/>
              </w:rPr>
              <w:t>#15319517</w:t>
            </w:r>
            <w:r w:rsidR="00DA041E" w:rsidRPr="00A62B50">
              <w:rPr>
                <w14:ligatures w14:val="standard"/>
              </w:rPr>
              <w:br/>
            </w:r>
            <w:r>
              <w:rPr>
                <w:rStyle w:val="Email"/>
                <w:rFonts w:ascii="Linux Libertine" w:eastAsia="PMingLiU" w:hAnsi="Linux Libertine" w:cs="Linux Libertine"/>
                <w:color w:val="auto"/>
                <w:sz w:val="20"/>
                <w14:ligatures w14:val="standard"/>
              </w:rPr>
              <w:t>semcdona@tcd.ie</w:t>
            </w:r>
          </w:p>
        </w:tc>
        <w:tc>
          <w:tcPr>
            <w:tcW w:w="3432" w:type="dxa"/>
          </w:tcPr>
          <w:p w14:paraId="0602A682" w14:textId="39A33AC6" w:rsidR="00DA041E" w:rsidRPr="00A62B50" w:rsidRDefault="00E00302" w:rsidP="005C612F">
            <w:pPr>
              <w:pStyle w:val="Authors"/>
              <w:jc w:val="center"/>
            </w:pPr>
            <w:r>
              <w:rPr>
                <w:rStyle w:val="FirstName"/>
                <w:rFonts w:ascii="Linux Libertine" w:hAnsi="Linux Libertine" w:cs="Linux Libertine"/>
                <w14:ligatures w14:val="standard"/>
              </w:rPr>
              <w:t xml:space="preserve">David </w:t>
            </w:r>
            <w:proofErr w:type="spellStart"/>
            <w:r>
              <w:rPr>
                <w:rStyle w:val="FirstName"/>
                <w:rFonts w:ascii="Linux Libertine" w:hAnsi="Linux Libertine" w:cs="Linux Libertine"/>
                <w14:ligatures w14:val="standard"/>
              </w:rPr>
              <w:t>Beakey</w:t>
            </w:r>
            <w:proofErr w:type="spellEnd"/>
            <w:r w:rsidR="00DA041E" w:rsidRPr="00A62B50">
              <w:rPr>
                <w14:ligatures w14:val="standard"/>
              </w:rPr>
              <w:br/>
            </w:r>
            <w:r>
              <w:rPr>
                <w:rStyle w:val="OrgDiv"/>
                <w:rFonts w:ascii="Linux Libertine" w:hAnsi="Linux Libertine" w:cs="Linux Libertine"/>
                <w:color w:val="auto"/>
                <w:sz w:val="20"/>
                <w:szCs w:val="20"/>
                <w14:ligatures w14:val="standard"/>
              </w:rPr>
              <w:t>Trinity College Dublin</w:t>
            </w:r>
            <w:r w:rsidRPr="00A62B50">
              <w:rPr>
                <w14:ligatures w14:val="standard"/>
              </w:rPr>
              <w:br/>
            </w:r>
            <w:r w:rsidRPr="1FE26568">
              <w:rPr>
                <w:rStyle w:val="PinCode"/>
                <w:rFonts w:ascii="Linux Libertine" w:eastAsia="PMingLiU" w:hAnsi="Linux Libertine" w:cs="Linux Libertine"/>
                <w:color w:val="auto"/>
                <w:sz w:val="20"/>
                <w:szCs w:val="20"/>
                <w14:ligatures w14:val="standard"/>
              </w:rPr>
              <w:t>Ireland</w:t>
            </w:r>
            <w:r w:rsidR="00DA041E" w:rsidRPr="00A62B50">
              <w:rPr>
                <w14:ligatures w14:val="standard"/>
              </w:rPr>
              <w:br/>
            </w:r>
            <w:r w:rsidRPr="1FE26568">
              <w:rPr>
                <w:rStyle w:val="Country"/>
                <w:rFonts w:ascii="Linux Libertine" w:hAnsi="Linux Libertine" w:cs="Linux Libertine"/>
                <w:sz w:val="20"/>
                <w:szCs w:val="20"/>
                <w14:ligatures w14:val="standard"/>
              </w:rPr>
              <w:t>#15335531</w:t>
            </w:r>
            <w:r w:rsidR="00DA041E" w:rsidRPr="00A62B50">
              <w:rPr>
                <w14:ligatures w14:val="standard"/>
              </w:rPr>
              <w:br/>
            </w:r>
            <w:r w:rsidR="1FE26568" w:rsidRPr="1FE26568">
              <w:rPr>
                <w:rStyle w:val="Country"/>
                <w:rFonts w:ascii="Linux Libertine" w:hAnsi="Linux Libertine" w:cs="Linux Libertine"/>
                <w:sz w:val="20"/>
                <w:szCs w:val="20"/>
              </w:rPr>
              <w:t>d</w:t>
            </w:r>
            <w:hyperlink r:id="rId11">
              <w:r w:rsidR="1FE26568" w:rsidRPr="1FE26568">
                <w:rPr>
                  <w:rStyle w:val="Hyperlink"/>
                  <w:rFonts w:ascii="Linux Libertine" w:eastAsia="PMingLiU" w:hAnsi="Linux Libertine" w:cs="Linux Libertine"/>
                  <w:color w:val="auto"/>
                  <w:sz w:val="20"/>
                  <w:szCs w:val="20"/>
                </w:rPr>
                <w:t>beakey@tcd.ie</w:t>
              </w:r>
            </w:hyperlink>
          </w:p>
          <w:p w14:paraId="6D58DA4F" w14:textId="6B07A0E7" w:rsidR="00DA041E" w:rsidRPr="00A62B50" w:rsidRDefault="00DA041E" w:rsidP="1FE26568">
            <w:pPr>
              <w:pStyle w:val="Authors"/>
              <w:jc w:val="center"/>
              <w:rPr>
                <w:rStyle w:val="Email"/>
                <w:rFonts w:ascii="Linux Libertine" w:eastAsia="PMingLiU" w:hAnsi="Linux Libertine" w:cs="Linux Libertine"/>
                <w:color w:val="auto"/>
                <w:sz w:val="20"/>
                <w:szCs w:val="20"/>
              </w:rPr>
            </w:pPr>
          </w:p>
          <w:p w14:paraId="4A21DEDC" w14:textId="466D5951" w:rsidR="00DA041E" w:rsidRPr="00A62B50" w:rsidRDefault="00DA041E" w:rsidP="1FE26568">
            <w:pPr>
              <w:pStyle w:val="Authors"/>
              <w:jc w:val="center"/>
              <w:rPr>
                <w:rStyle w:val="Email"/>
                <w:rFonts w:ascii="Linux Libertine" w:eastAsia="PMingLiU" w:hAnsi="Linux Libertine" w:cs="Linux Libertine"/>
                <w:color w:val="auto"/>
                <w:sz w:val="20"/>
                <w:szCs w:val="20"/>
              </w:rPr>
            </w:pPr>
          </w:p>
        </w:tc>
      </w:tr>
      <w:tr w:rsidR="00181A37" w:rsidRPr="00A62B50" w14:paraId="3593BB66" w14:textId="77777777" w:rsidTr="1FE26568">
        <w:trPr>
          <w:gridAfter w:val="3"/>
          <w:wAfter w:w="8576" w:type="dxa"/>
        </w:trPr>
        <w:tc>
          <w:tcPr>
            <w:tcW w:w="1720" w:type="dxa"/>
          </w:tcPr>
          <w:p w14:paraId="62A6D705" w14:textId="77777777" w:rsidR="00181A37" w:rsidRPr="00A62B50" w:rsidRDefault="00181A37" w:rsidP="00DA041E">
            <w:pPr>
              <w:pStyle w:val="Authors"/>
              <w:spacing w:after="100"/>
              <w:jc w:val="center"/>
              <w:rPr>
                <w:b/>
              </w:rPr>
            </w:pPr>
          </w:p>
        </w:tc>
      </w:tr>
    </w:tbl>
    <w:p w14:paraId="770C3BAA" w14:textId="41B0D531" w:rsidR="7ED740EC" w:rsidRPr="009E3B72" w:rsidRDefault="009E3B72" w:rsidP="009E3B72">
      <w:pPr>
        <w:pStyle w:val="AbsHead"/>
        <w:rPr>
          <w:b/>
        </w:rPr>
      </w:pPr>
      <w:r>
        <w:t xml:space="preserve">TODO – UPDATE CREDITS - </w:t>
      </w:r>
      <w:proofErr w:type="spellStart"/>
      <w:r w:rsidR="3B961239" w:rsidRPr="009E3B72">
        <w:t>We</w:t>
      </w:r>
      <w:proofErr w:type="spellEnd"/>
      <w:r w:rsidR="3B961239" w:rsidRPr="009E3B72">
        <w:t xml:space="preserve"> </w:t>
      </w:r>
      <w:proofErr w:type="spellStart"/>
      <w:r w:rsidR="3B961239" w:rsidRPr="009E3B72">
        <w:t>worked</w:t>
      </w:r>
      <w:proofErr w:type="spellEnd"/>
      <w:r w:rsidR="3B961239" w:rsidRPr="009E3B72">
        <w:t xml:space="preserve"> on the </w:t>
      </w:r>
      <w:proofErr w:type="spellStart"/>
      <w:r w:rsidR="3B961239" w:rsidRPr="009E3B72">
        <w:t>project</w:t>
      </w:r>
      <w:proofErr w:type="spellEnd"/>
      <w:r w:rsidR="3B961239" w:rsidRPr="009E3B72">
        <w:t xml:space="preserve"> </w:t>
      </w:r>
      <w:proofErr w:type="spellStart"/>
      <w:r w:rsidR="3B961239" w:rsidRPr="009E3B72">
        <w:t>everyday</w:t>
      </w:r>
      <w:proofErr w:type="spellEnd"/>
      <w:r w:rsidR="3B961239" w:rsidRPr="009E3B72">
        <w:t xml:space="preserve"> over the course of a </w:t>
      </w:r>
      <w:proofErr w:type="spellStart"/>
      <w:r w:rsidR="3B961239" w:rsidRPr="009E3B72">
        <w:t>week</w:t>
      </w:r>
      <w:proofErr w:type="spellEnd"/>
      <w:r w:rsidR="3B961239" w:rsidRPr="009E3B72">
        <w:t xml:space="preserve"> </w:t>
      </w:r>
      <w:proofErr w:type="spellStart"/>
      <w:r w:rsidR="3B961239" w:rsidRPr="009E3B72">
        <w:t>together</w:t>
      </w:r>
      <w:proofErr w:type="spellEnd"/>
      <w:r w:rsidR="3B961239" w:rsidRPr="009E3B72">
        <w:t xml:space="preserve">. </w:t>
      </w:r>
      <w:proofErr w:type="spellStart"/>
      <w:r w:rsidR="3B961239" w:rsidRPr="009E3B72">
        <w:t>Everything</w:t>
      </w:r>
      <w:proofErr w:type="spellEnd"/>
      <w:r w:rsidR="3B961239" w:rsidRPr="009E3B72">
        <w:t xml:space="preserve"> </w:t>
      </w:r>
      <w:proofErr w:type="spellStart"/>
      <w:r w:rsidR="3B961239" w:rsidRPr="009E3B72">
        <w:t>that</w:t>
      </w:r>
      <w:proofErr w:type="spellEnd"/>
      <w:r w:rsidR="3B961239" w:rsidRPr="009E3B72">
        <w:t xml:space="preserve"> </w:t>
      </w:r>
      <w:proofErr w:type="spellStart"/>
      <w:r w:rsidR="3B961239" w:rsidRPr="009E3B72">
        <w:t>we</w:t>
      </w:r>
      <w:proofErr w:type="spellEnd"/>
      <w:r w:rsidR="3B961239" w:rsidRPr="009E3B72">
        <w:t xml:space="preserve"> have </w:t>
      </w:r>
      <w:proofErr w:type="spellStart"/>
      <w:r w:rsidR="3B961239" w:rsidRPr="009E3B72">
        <w:t>submitted</w:t>
      </w:r>
      <w:proofErr w:type="spellEnd"/>
      <w:r w:rsidR="3B961239" w:rsidRPr="009E3B72">
        <w:t xml:space="preserve">, in </w:t>
      </w:r>
      <w:proofErr w:type="spellStart"/>
      <w:r w:rsidR="3B961239" w:rsidRPr="009E3B72">
        <w:t>terms</w:t>
      </w:r>
      <w:proofErr w:type="spellEnd"/>
      <w:r w:rsidR="3B961239" w:rsidRPr="009E3B72">
        <w:t xml:space="preserve"> of code, </w:t>
      </w:r>
      <w:proofErr w:type="spellStart"/>
      <w:r w:rsidR="3B961239" w:rsidRPr="009E3B72">
        <w:t>was</w:t>
      </w:r>
      <w:proofErr w:type="spellEnd"/>
      <w:r w:rsidR="3B961239" w:rsidRPr="009E3B72">
        <w:t xml:space="preserve"> </w:t>
      </w:r>
      <w:proofErr w:type="spellStart"/>
      <w:r w:rsidR="3B961239" w:rsidRPr="009E3B72">
        <w:t>worked</w:t>
      </w:r>
      <w:proofErr w:type="spellEnd"/>
      <w:r w:rsidR="3B961239" w:rsidRPr="009E3B72">
        <w:t xml:space="preserve"> on </w:t>
      </w:r>
      <w:proofErr w:type="spellStart"/>
      <w:r w:rsidR="3B961239" w:rsidRPr="009E3B72">
        <w:t>together</w:t>
      </w:r>
      <w:proofErr w:type="spellEnd"/>
      <w:r w:rsidR="3B961239" w:rsidRPr="009E3B72">
        <w:t>.</w:t>
      </w:r>
    </w:p>
    <w:p w14:paraId="5A4B28BE" w14:textId="7FE5A073" w:rsidR="0074622E" w:rsidRDefault="0074622E" w:rsidP="009E3B72">
      <w:pPr>
        <w:pStyle w:val="AbsHead"/>
      </w:pPr>
    </w:p>
    <w:p w14:paraId="55BBD863" w14:textId="33EAA223" w:rsidR="0074622E" w:rsidRDefault="0074622E" w:rsidP="009E3B72">
      <w:pPr>
        <w:pStyle w:val="AbsHead"/>
      </w:pPr>
    </w:p>
    <w:p w14:paraId="4B5AEF2F" w14:textId="5B12CF3F" w:rsidR="009E3B72" w:rsidRDefault="009E3B72" w:rsidP="009E3B72">
      <w:pPr>
        <w:pStyle w:val="AbsHead"/>
      </w:pPr>
    </w:p>
    <w:p w14:paraId="7BA59B05" w14:textId="1B391324" w:rsidR="009E3B72" w:rsidRDefault="009E3B72" w:rsidP="009E3B72">
      <w:pPr>
        <w:pStyle w:val="AbsHead"/>
      </w:pPr>
    </w:p>
    <w:p w14:paraId="77A01D86" w14:textId="54998887" w:rsidR="009E3B72" w:rsidRDefault="009E3B72" w:rsidP="009E3B72">
      <w:pPr>
        <w:pStyle w:val="AbsHead"/>
      </w:pPr>
    </w:p>
    <w:p w14:paraId="21177DC9" w14:textId="1D413A39" w:rsidR="009E3B72" w:rsidRDefault="009E3B72" w:rsidP="009E3B72">
      <w:pPr>
        <w:pStyle w:val="AbsHead"/>
      </w:pPr>
    </w:p>
    <w:p w14:paraId="6A636B01" w14:textId="030CFE74" w:rsidR="009E3B72" w:rsidRDefault="009E3B72" w:rsidP="009E3B72">
      <w:pPr>
        <w:pStyle w:val="AbsHead"/>
      </w:pPr>
    </w:p>
    <w:p w14:paraId="248A49A3" w14:textId="77777777" w:rsidR="009E3B72" w:rsidRDefault="009E3B72" w:rsidP="009E3B72">
      <w:pPr>
        <w:pStyle w:val="AbsHead"/>
      </w:pPr>
    </w:p>
    <w:p w14:paraId="376258EC" w14:textId="7FE5A073" w:rsidR="0074622E" w:rsidRDefault="0074622E" w:rsidP="009E3B72">
      <w:pPr>
        <w:pStyle w:val="AbsHead"/>
      </w:pPr>
    </w:p>
    <w:p w14:paraId="26370EAB" w14:textId="2269294E" w:rsidR="0074622E" w:rsidRDefault="0074622E" w:rsidP="009E3B72">
      <w:pPr>
        <w:pStyle w:val="AbsHead"/>
        <w:sectPr w:rsidR="0074622E" w:rsidSect="00DA041E">
          <w:headerReference w:type="even" r:id="rId12"/>
          <w:headerReference w:type="default" r:id="rId13"/>
          <w:footerReference w:type="even" r:id="rId14"/>
          <w:footerReference w:type="default" r:id="rId15"/>
          <w:headerReference w:type="first" r:id="rId16"/>
          <w:footerReference w:type="first" r:id="rId17"/>
          <w:endnotePr>
            <w:numFmt w:val="decimal"/>
          </w:endnotePr>
          <w:type w:val="continuous"/>
          <w:pgSz w:w="12240" w:h="15840" w:code="9"/>
          <w:pgMar w:top="1500" w:right="1080" w:bottom="1600" w:left="1080" w:header="1080" w:footer="1080" w:gutter="0"/>
          <w:pgNumType w:start="1"/>
          <w:cols w:space="480"/>
          <w:titlePg/>
          <w:docGrid w:linePitch="360"/>
        </w:sectPr>
      </w:pPr>
    </w:p>
    <w:p w14:paraId="7CB3B943" w14:textId="039FA097" w:rsidR="00F52EA8" w:rsidRPr="00F52EA8" w:rsidRDefault="3B961239" w:rsidP="3B961239">
      <w:pPr>
        <w:pStyle w:val="Heading1"/>
        <w:ind w:left="0" w:firstLine="708"/>
      </w:pPr>
      <w:r w:rsidRPr="3B961239">
        <w:rPr>
          <w:rFonts w:eastAsia="Linux Libertine" w:cs="Linux Libertine"/>
        </w:rPr>
        <w:lastRenderedPageBreak/>
        <w:t>1 Introduction</w:t>
      </w:r>
    </w:p>
    <w:p w14:paraId="3A19F8AD" w14:textId="08AB7AEB" w:rsidR="3B961239" w:rsidRDefault="3B961239" w:rsidP="3B961239">
      <w:pPr>
        <w:ind w:firstLine="0"/>
      </w:pPr>
    </w:p>
    <w:p w14:paraId="03647692" w14:textId="20E79A02" w:rsidR="00F52EA8" w:rsidRPr="00F52EA8" w:rsidRDefault="3B961239" w:rsidP="1FE26568">
      <w:pPr>
        <w:spacing w:line="240" w:lineRule="auto"/>
        <w:ind w:firstLine="0"/>
        <w:jc w:val="left"/>
        <w:rPr>
          <w:rFonts w:eastAsia="Linux Libertine" w:cs="Linux Libertine"/>
          <w:sz w:val="24"/>
          <w:szCs w:val="24"/>
          <w:lang w:val="en-IE" w:eastAsia="en-IE"/>
        </w:rPr>
      </w:pPr>
      <w:r w:rsidRPr="3B961239">
        <w:rPr>
          <w:rFonts w:eastAsia="Linux Libertine" w:cs="Linux Libertine"/>
          <w:color w:val="000000" w:themeColor="text1"/>
          <w:sz w:val="22"/>
          <w:lang w:val="en-IE" w:eastAsia="en-IE"/>
        </w:rPr>
        <w:t>Twitter has become a key platform for companies and public figures to engage with their customer base. Understanding your demographic of users has become a priority of businesses to better interact with them.</w:t>
      </w:r>
    </w:p>
    <w:p w14:paraId="4025719E" w14:textId="77777777" w:rsidR="00F52EA8" w:rsidRPr="00F52EA8" w:rsidRDefault="00F52EA8" w:rsidP="1FE26568">
      <w:pPr>
        <w:spacing w:line="240" w:lineRule="auto"/>
        <w:ind w:firstLine="0"/>
        <w:jc w:val="left"/>
        <w:rPr>
          <w:rFonts w:eastAsia="Linux Libertine" w:cs="Linux Libertine"/>
          <w:sz w:val="24"/>
          <w:szCs w:val="24"/>
          <w:lang w:val="en-IE" w:eastAsia="en-IE"/>
        </w:rPr>
      </w:pPr>
    </w:p>
    <w:p w14:paraId="7784852C" w14:textId="7D77B360" w:rsidR="00F52EA8" w:rsidRPr="00F52EA8" w:rsidRDefault="1FE26568" w:rsidP="1FE26568">
      <w:pPr>
        <w:spacing w:line="240" w:lineRule="auto"/>
        <w:ind w:firstLine="0"/>
        <w:jc w:val="left"/>
        <w:rPr>
          <w:rFonts w:eastAsia="Linux Libertine" w:cs="Linux Libertine"/>
          <w:sz w:val="24"/>
          <w:szCs w:val="24"/>
          <w:lang w:val="en-IE" w:eastAsia="en-IE"/>
        </w:rPr>
      </w:pPr>
      <w:r w:rsidRPr="1FE26568">
        <w:rPr>
          <w:rFonts w:eastAsia="Linux Libertine" w:cs="Linux Libertine"/>
          <w:color w:val="000000" w:themeColor="text1"/>
          <w:sz w:val="22"/>
          <w:lang w:val="en-IE" w:eastAsia="en-IE"/>
        </w:rPr>
        <w:t>Public Profile information</w:t>
      </w:r>
      <w:bookmarkStart w:id="0" w:name="_GoBack"/>
      <w:bookmarkEnd w:id="0"/>
      <w:r w:rsidRPr="1FE26568">
        <w:rPr>
          <w:rFonts w:eastAsia="Linux Libertine" w:cs="Linux Libertine"/>
          <w:color w:val="000000" w:themeColor="text1"/>
          <w:sz w:val="22"/>
          <w:lang w:val="en-IE" w:eastAsia="en-IE"/>
        </w:rPr>
        <w:t xml:space="preserve"> is often faked, and twitter does not store much information for each user.</w:t>
      </w:r>
      <w:r w:rsidR="7ED740EC" w:rsidRPr="7ED740EC">
        <w:rPr>
          <w:rFonts w:eastAsia="Linux Libertine" w:cs="Linux Libertine"/>
          <w:color w:val="000000" w:themeColor="text1"/>
          <w:sz w:val="22"/>
          <w:lang w:val="en-IE" w:eastAsia="en-IE"/>
        </w:rPr>
        <w:t xml:space="preserve"> This makes it hard for public companies to easily scrape data on their userbase.</w:t>
      </w:r>
    </w:p>
    <w:p w14:paraId="31F5F3D4" w14:textId="77777777" w:rsidR="00F52EA8" w:rsidRPr="00F52EA8" w:rsidRDefault="00F52EA8" w:rsidP="1FE26568">
      <w:pPr>
        <w:spacing w:line="240" w:lineRule="auto"/>
        <w:ind w:firstLine="0"/>
        <w:jc w:val="left"/>
        <w:rPr>
          <w:rFonts w:eastAsia="Linux Libertine" w:cs="Linux Libertine"/>
          <w:sz w:val="24"/>
          <w:szCs w:val="24"/>
          <w:lang w:val="en-IE" w:eastAsia="en-IE"/>
        </w:rPr>
      </w:pPr>
    </w:p>
    <w:p w14:paraId="7AFF09F9" w14:textId="2576C62B" w:rsidR="1FE26568" w:rsidRDefault="3B961239" w:rsidP="3B961239">
      <w:pPr>
        <w:spacing w:line="240" w:lineRule="auto"/>
        <w:ind w:firstLine="0"/>
        <w:jc w:val="left"/>
        <w:rPr>
          <w:rFonts w:eastAsia="Linux Libertine" w:cs="Linux Libertine"/>
          <w:color w:val="000000" w:themeColor="text1"/>
          <w:sz w:val="22"/>
          <w:lang w:val="en-IE" w:eastAsia="en-IE"/>
        </w:rPr>
      </w:pPr>
      <w:r w:rsidRPr="3B961239">
        <w:rPr>
          <w:rFonts w:eastAsia="Linux Libertine" w:cs="Linux Libertine"/>
          <w:i/>
          <w:iCs/>
          <w:color w:val="000000" w:themeColor="text1"/>
          <w:sz w:val="22"/>
          <w:lang w:val="en-IE" w:eastAsia="en-IE"/>
        </w:rPr>
        <w:t>Research Question</w:t>
      </w:r>
      <w:r w:rsidRPr="3B961239">
        <w:rPr>
          <w:rFonts w:eastAsia="Linux Libertine" w:cs="Linux Libertine"/>
          <w:color w:val="000000" w:themeColor="text1"/>
          <w:sz w:val="22"/>
          <w:lang w:val="en-IE" w:eastAsia="en-IE"/>
        </w:rPr>
        <w:t>: To explore what data properties on a twitter profile may be indicative of their gender, to allow public bodies to better understand their demographic.</w:t>
      </w:r>
    </w:p>
    <w:p w14:paraId="4F2C15B3" w14:textId="0CC0A2A1" w:rsidR="3B961239" w:rsidRDefault="3B961239" w:rsidP="3B961239">
      <w:pPr>
        <w:spacing w:line="240" w:lineRule="auto"/>
        <w:ind w:firstLine="0"/>
        <w:jc w:val="left"/>
        <w:rPr>
          <w:rFonts w:eastAsia="Linux Libertine" w:cs="Linux Libertine"/>
          <w:b/>
          <w:bCs/>
          <w:color w:val="000000" w:themeColor="text1"/>
          <w:sz w:val="22"/>
          <w:lang w:val="en-IE" w:eastAsia="en-IE"/>
        </w:rPr>
      </w:pPr>
    </w:p>
    <w:p w14:paraId="38510FE2" w14:textId="61CC0F67" w:rsidR="1FE26568" w:rsidRDefault="3B961239" w:rsidP="3B961239">
      <w:pPr>
        <w:spacing w:line="240" w:lineRule="auto"/>
        <w:ind w:firstLine="708"/>
        <w:jc w:val="left"/>
        <w:rPr>
          <w:rFonts w:eastAsia="Linux Libertine" w:cs="Linux Libertine"/>
          <w:color w:val="000000" w:themeColor="text1"/>
          <w:sz w:val="22"/>
          <w:lang w:val="en-IE" w:eastAsia="en-IE"/>
        </w:rPr>
      </w:pPr>
      <w:r w:rsidRPr="3B961239">
        <w:rPr>
          <w:rFonts w:eastAsia="Linux Libertine" w:cs="Linux Libertine"/>
          <w:b/>
          <w:bCs/>
          <w:color w:val="000000" w:themeColor="text1"/>
          <w:sz w:val="22"/>
          <w:lang w:val="en-IE" w:eastAsia="en-IE"/>
        </w:rPr>
        <w:t>2 RELATED WORK</w:t>
      </w:r>
    </w:p>
    <w:p w14:paraId="76641DA5" w14:textId="276F1671" w:rsidR="3B961239" w:rsidRDefault="3B961239" w:rsidP="3B961239">
      <w:pPr>
        <w:spacing w:line="240" w:lineRule="auto"/>
        <w:ind w:firstLine="0"/>
        <w:jc w:val="left"/>
        <w:rPr>
          <w:rFonts w:eastAsia="Linux Libertine" w:cs="Linux Libertine"/>
          <w:b/>
          <w:bCs/>
          <w:color w:val="000000" w:themeColor="text1"/>
          <w:sz w:val="22"/>
          <w:lang w:val="en-IE" w:eastAsia="en-IE"/>
        </w:rPr>
      </w:pPr>
    </w:p>
    <w:p w14:paraId="4C87FCE8" w14:textId="6B268FC1" w:rsidR="1FE26568" w:rsidRDefault="00B17BD4" w:rsidP="1FE26568">
      <w:pPr>
        <w:spacing w:line="240" w:lineRule="auto"/>
        <w:ind w:firstLine="0"/>
        <w:jc w:val="left"/>
        <w:rPr>
          <w:rFonts w:eastAsia="Linux Libertine" w:cs="Linux Libertine"/>
          <w:color w:val="000000" w:themeColor="text1"/>
          <w:sz w:val="22"/>
          <w:lang w:val="en-IE" w:eastAsia="en-IE"/>
        </w:rPr>
      </w:pPr>
      <w:r>
        <w:rPr>
          <w:rFonts w:eastAsia="Linux Libertine" w:cs="Linux Libertine"/>
          <w:color w:val="000000" w:themeColor="text1"/>
          <w:sz w:val="22"/>
          <w:lang w:val="en-IE" w:eastAsia="en-IE"/>
        </w:rPr>
        <w:t xml:space="preserve">John </w:t>
      </w:r>
      <w:proofErr w:type="spellStart"/>
      <w:proofErr w:type="gramStart"/>
      <w:r>
        <w:rPr>
          <w:rFonts w:eastAsia="Linux Libertine" w:cs="Linux Libertine"/>
          <w:color w:val="000000" w:themeColor="text1"/>
          <w:sz w:val="22"/>
          <w:lang w:val="en-IE" w:eastAsia="en-IE"/>
        </w:rPr>
        <w:t>D.Burger</w:t>
      </w:r>
      <w:proofErr w:type="spellEnd"/>
      <w:proofErr w:type="gramEnd"/>
      <w:r>
        <w:rPr>
          <w:rFonts w:eastAsia="Linux Libertine" w:cs="Linux Libertine"/>
          <w:color w:val="000000" w:themeColor="text1"/>
          <w:sz w:val="22"/>
          <w:lang w:val="en-IE" w:eastAsia="en-IE"/>
        </w:rPr>
        <w:t xml:space="preserve"> et al </w:t>
      </w:r>
      <w:sdt>
        <w:sdtPr>
          <w:rPr>
            <w:rFonts w:eastAsia="Linux Libertine" w:cs="Linux Libertine"/>
            <w:color w:val="000000" w:themeColor="text1"/>
            <w:sz w:val="22"/>
            <w:lang w:val="en-IE" w:eastAsia="en-IE"/>
          </w:rPr>
          <w:id w:val="-113681420"/>
          <w:citation/>
        </w:sdtPr>
        <w:sdtEndPr/>
        <w:sdtContent>
          <w:r>
            <w:rPr>
              <w:rFonts w:eastAsia="Linux Libertine" w:cs="Linux Libertine"/>
              <w:color w:val="000000" w:themeColor="text1"/>
              <w:sz w:val="22"/>
              <w:lang w:val="en-IE" w:eastAsia="en-IE"/>
            </w:rPr>
            <w:fldChar w:fldCharType="begin"/>
          </w:r>
          <w:r>
            <w:rPr>
              <w:rFonts w:eastAsia="Linux Libertine" w:cs="Linux Libertine"/>
              <w:color w:val="000000" w:themeColor="text1"/>
              <w:sz w:val="22"/>
              <w:lang w:val="en-IE" w:eastAsia="en-IE"/>
            </w:rPr>
            <w:instrText xml:space="preserve"> CITATION Bur11 \l 6153 </w:instrText>
          </w:r>
          <w:r>
            <w:rPr>
              <w:rFonts w:eastAsia="Linux Libertine" w:cs="Linux Libertine"/>
              <w:color w:val="000000" w:themeColor="text1"/>
              <w:sz w:val="22"/>
              <w:lang w:val="en-IE" w:eastAsia="en-IE"/>
            </w:rPr>
            <w:fldChar w:fldCharType="separate"/>
          </w:r>
          <w:r w:rsidRPr="00B17BD4">
            <w:rPr>
              <w:rFonts w:eastAsia="Linux Libertine" w:cs="Linux Libertine"/>
              <w:noProof/>
              <w:color w:val="000000" w:themeColor="text1"/>
              <w:sz w:val="22"/>
              <w:lang w:val="en-IE" w:eastAsia="en-IE"/>
            </w:rPr>
            <w:t>(Burger, Henderson, Kim, &amp; Zarrella, 2011)</w:t>
          </w:r>
          <w:r>
            <w:rPr>
              <w:rFonts w:eastAsia="Linux Libertine" w:cs="Linux Libertine"/>
              <w:color w:val="000000" w:themeColor="text1"/>
              <w:sz w:val="22"/>
              <w:lang w:val="en-IE" w:eastAsia="en-IE"/>
            </w:rPr>
            <w:fldChar w:fldCharType="end"/>
          </w:r>
        </w:sdtContent>
      </w:sdt>
      <w:r>
        <w:rPr>
          <w:rFonts w:eastAsia="Linux Libertine" w:cs="Linux Libertine"/>
          <w:color w:val="000000" w:themeColor="text1"/>
          <w:sz w:val="22"/>
          <w:lang w:val="en-IE" w:eastAsia="en-IE"/>
        </w:rPr>
        <w:t xml:space="preserve"> </w:t>
      </w:r>
      <w:r w:rsidR="1FE26568" w:rsidRPr="1FE26568">
        <w:rPr>
          <w:rFonts w:eastAsia="Linux Libertine" w:cs="Linux Libertine"/>
          <w:color w:val="000000" w:themeColor="text1"/>
          <w:sz w:val="22"/>
          <w:lang w:val="en-IE" w:eastAsia="en-IE"/>
        </w:rPr>
        <w:t>managed to classify a user's gender with an accuracy rate of 92% when using a user's tweets, their screen name and their description. The user's tweets were concatenated together for a feature. They used a Winnow2 linear classifier to achieve this rate. For ground truth they followed the blogs of users and obtained their gender there.</w:t>
      </w:r>
    </w:p>
    <w:p w14:paraId="2891A73D" w14:textId="56C439B4" w:rsidR="1FE26568" w:rsidRDefault="1FE26568" w:rsidP="1FE26568">
      <w:pPr>
        <w:spacing w:line="240" w:lineRule="auto"/>
        <w:ind w:firstLine="0"/>
        <w:jc w:val="left"/>
        <w:rPr>
          <w:rFonts w:eastAsia="Linux Libertine" w:cs="Linux Libertine"/>
          <w:color w:val="000000" w:themeColor="text1"/>
          <w:sz w:val="22"/>
          <w:lang w:val="en-IE" w:eastAsia="en-IE"/>
        </w:rPr>
      </w:pPr>
    </w:p>
    <w:p w14:paraId="27BB5953" w14:textId="41FF372C" w:rsidR="1FE26568" w:rsidRDefault="00B17BD4" w:rsidP="3B961239">
      <w:pPr>
        <w:spacing w:line="240" w:lineRule="auto"/>
        <w:ind w:firstLine="0"/>
        <w:jc w:val="left"/>
        <w:rPr>
          <w:rFonts w:eastAsia="Linux Libertine" w:cs="Linux Libertine"/>
          <w:color w:val="000000" w:themeColor="text1"/>
          <w:sz w:val="22"/>
          <w:lang w:val="en-IE" w:eastAsia="en-IE"/>
        </w:rPr>
      </w:pPr>
      <w:r w:rsidRPr="3B961239">
        <w:rPr>
          <w:rFonts w:eastAsia="Linux Libertine" w:cs="Linux Libertine"/>
          <w:color w:val="000000" w:themeColor="text1"/>
          <w:sz w:val="22"/>
          <w:lang w:val="en-IE" w:eastAsia="en-IE"/>
        </w:rPr>
        <w:t xml:space="preserve">Clay Fink </w:t>
      </w:r>
      <w:sdt>
        <w:sdtPr>
          <w:rPr>
            <w:rFonts w:eastAsia="Linux Libertine" w:cs="Linux Libertine"/>
            <w:color w:val="000000" w:themeColor="text1"/>
            <w:sz w:val="22"/>
            <w:lang w:val="en-IE" w:eastAsia="en-IE"/>
          </w:rPr>
          <w:id w:val="-661082412"/>
          <w:citation/>
        </w:sdtPr>
        <w:sdtEndPr/>
        <w:sdtContent>
          <w:r>
            <w:rPr>
              <w:rFonts w:eastAsia="Linux Libertine" w:cs="Linux Libertine"/>
              <w:color w:val="000000" w:themeColor="text1"/>
              <w:sz w:val="22"/>
              <w:lang w:val="en-IE" w:eastAsia="en-IE"/>
            </w:rPr>
            <w:fldChar w:fldCharType="begin"/>
          </w:r>
          <w:r>
            <w:rPr>
              <w:rFonts w:eastAsia="Linux Libertine" w:cs="Linux Libertine"/>
              <w:color w:val="000000" w:themeColor="text1"/>
              <w:sz w:val="22"/>
              <w:lang w:val="en-IE" w:eastAsia="en-IE"/>
            </w:rPr>
            <w:instrText xml:space="preserve"> CITATION Fin12 \l 6153 </w:instrText>
          </w:r>
          <w:r>
            <w:rPr>
              <w:rFonts w:eastAsia="Linux Libertine" w:cs="Linux Libertine"/>
              <w:color w:val="000000" w:themeColor="text1"/>
              <w:sz w:val="22"/>
              <w:lang w:val="en-IE" w:eastAsia="en-IE"/>
            </w:rPr>
            <w:fldChar w:fldCharType="separate"/>
          </w:r>
          <w:r w:rsidRPr="00B17BD4">
            <w:rPr>
              <w:rFonts w:eastAsia="Linux Libertine" w:cs="Linux Libertine"/>
              <w:noProof/>
              <w:color w:val="000000" w:themeColor="text1"/>
              <w:sz w:val="22"/>
              <w:lang w:val="en-IE" w:eastAsia="en-IE"/>
            </w:rPr>
            <w:t>(Fink, Kopecky, &amp; Morawski, 2012)</w:t>
          </w:r>
          <w:r>
            <w:rPr>
              <w:rFonts w:eastAsia="Linux Libertine" w:cs="Linux Libertine"/>
              <w:color w:val="000000" w:themeColor="text1"/>
              <w:sz w:val="22"/>
              <w:lang w:val="en-IE" w:eastAsia="en-IE"/>
            </w:rPr>
            <w:fldChar w:fldCharType="end"/>
          </w:r>
        </w:sdtContent>
      </w:sdt>
      <w:r w:rsidRPr="3B961239">
        <w:rPr>
          <w:rFonts w:eastAsia="Linux Libertine" w:cs="Linux Libertine"/>
          <w:color w:val="000000" w:themeColor="text1"/>
          <w:sz w:val="22"/>
          <w:lang w:val="en-IE" w:eastAsia="en-IE"/>
        </w:rPr>
        <w:t xml:space="preserve"> </w:t>
      </w:r>
      <w:r w:rsidR="1FE26568" w:rsidRPr="3B961239">
        <w:rPr>
          <w:rFonts w:eastAsia="Linux Libertine" w:cs="Linux Libertine"/>
          <w:color w:val="000000" w:themeColor="text1"/>
          <w:sz w:val="22"/>
          <w:lang w:val="en-IE" w:eastAsia="en-IE"/>
        </w:rPr>
        <w:t xml:space="preserve">also examined this problem in detail. They determined gender by searching twitter users Facebook pages. Features were generated for unigrams, hashtags and psychometric properties. Using an 80/20 training to test ratio, they achieved an accuracy rate of 80.60 with a combined feature vector of unigrams, linguistic inquiry word </w:t>
      </w:r>
      <w:r w:rsidRPr="3B961239">
        <w:rPr>
          <w:rFonts w:eastAsia="Linux Libertine" w:cs="Linux Libertine"/>
          <w:color w:val="000000" w:themeColor="text1"/>
          <w:sz w:val="22"/>
          <w:lang w:val="en-IE" w:eastAsia="en-IE"/>
        </w:rPr>
        <w:t>count, and hashtags and using a</w:t>
      </w:r>
      <w:r w:rsidR="1FE26568" w:rsidRPr="3B961239">
        <w:rPr>
          <w:rFonts w:eastAsia="Linux Libertine" w:cs="Linux Libertine"/>
          <w:color w:val="000000" w:themeColor="text1"/>
          <w:sz w:val="22"/>
          <w:lang w:val="en-IE" w:eastAsia="en-IE"/>
        </w:rPr>
        <w:t xml:space="preserve"> </w:t>
      </w:r>
      <w:proofErr w:type="spellStart"/>
      <w:r w:rsidR="1FE26568" w:rsidRPr="3B961239">
        <w:rPr>
          <w:rFonts w:eastAsia="Linux Libertine" w:cs="Linux Libertine"/>
          <w:color w:val="000000" w:themeColor="text1"/>
          <w:sz w:val="22"/>
          <w:lang w:val="en-IE" w:eastAsia="en-IE"/>
        </w:rPr>
        <w:t>SVMLight</w:t>
      </w:r>
      <w:proofErr w:type="spellEnd"/>
      <w:r w:rsidR="1FE26568" w:rsidRPr="3B961239">
        <w:rPr>
          <w:rFonts w:eastAsia="Linux Libertine" w:cs="Linux Libertine"/>
          <w:color w:val="000000" w:themeColor="text1"/>
          <w:sz w:val="22"/>
          <w:lang w:val="en-IE" w:eastAsia="en-IE"/>
        </w:rPr>
        <w:t xml:space="preserve"> linear classifier.</w:t>
      </w:r>
    </w:p>
    <w:p w14:paraId="76F473A4" w14:textId="1B05408F" w:rsidR="00890FFE" w:rsidRDefault="00890FFE" w:rsidP="3B961239">
      <w:pPr>
        <w:spacing w:line="240" w:lineRule="auto"/>
        <w:ind w:firstLine="0"/>
        <w:jc w:val="left"/>
        <w:rPr>
          <w:rFonts w:eastAsia="Linux Libertine" w:cs="Linux Libertine"/>
          <w:color w:val="000000" w:themeColor="text1"/>
          <w:sz w:val="22"/>
          <w:lang w:val="en-IE" w:eastAsia="en-IE"/>
        </w:rPr>
      </w:pPr>
    </w:p>
    <w:p w14:paraId="338A69AB" w14:textId="3F2C95B2" w:rsidR="00890FFE" w:rsidRDefault="00890FFE" w:rsidP="3B961239">
      <w:pPr>
        <w:spacing w:line="240" w:lineRule="auto"/>
        <w:ind w:firstLine="0"/>
        <w:jc w:val="left"/>
        <w:rPr>
          <w:rFonts w:eastAsia="Linux Libertine" w:cs="Linux Libertine"/>
          <w:color w:val="000000" w:themeColor="text1"/>
          <w:sz w:val="22"/>
          <w:lang w:val="en-IE" w:eastAsia="en-IE"/>
        </w:rPr>
      </w:pPr>
      <w:r>
        <w:rPr>
          <w:rFonts w:eastAsia="Linux Libertine" w:cs="Linux Libertine"/>
          <w:color w:val="000000" w:themeColor="text1"/>
          <w:sz w:val="22"/>
          <w:lang w:val="en-IE" w:eastAsia="en-IE"/>
        </w:rPr>
        <w:t xml:space="preserve">TODO Reduce </w:t>
      </w:r>
      <w:proofErr w:type="gramStart"/>
      <w:r>
        <w:rPr>
          <w:rFonts w:eastAsia="Linux Libertine" w:cs="Linux Libertine"/>
          <w:color w:val="000000" w:themeColor="text1"/>
          <w:sz w:val="22"/>
          <w:lang w:val="en-IE" w:eastAsia="en-IE"/>
        </w:rPr>
        <w:t>word</w:t>
      </w:r>
      <w:proofErr w:type="gramEnd"/>
      <w:r>
        <w:rPr>
          <w:rFonts w:eastAsia="Linux Libertine" w:cs="Linux Libertine"/>
          <w:color w:val="000000" w:themeColor="text1"/>
          <w:sz w:val="22"/>
          <w:lang w:val="en-IE" w:eastAsia="en-IE"/>
        </w:rPr>
        <w:t xml:space="preserve"> Count in this Section</w:t>
      </w:r>
    </w:p>
    <w:p w14:paraId="218384EF" w14:textId="7B4F53DD" w:rsidR="3B961239" w:rsidRDefault="3B961239" w:rsidP="3B961239">
      <w:pPr>
        <w:spacing w:line="240" w:lineRule="auto"/>
        <w:ind w:firstLine="0"/>
        <w:jc w:val="left"/>
        <w:rPr>
          <w:rFonts w:eastAsia="Linux Libertine" w:cs="Linux Libertine"/>
          <w:b/>
          <w:bCs/>
          <w:sz w:val="22"/>
          <w:lang w:val="en-IE"/>
        </w:rPr>
      </w:pPr>
    </w:p>
    <w:p w14:paraId="3267F8D1" w14:textId="4908861E" w:rsidR="1FE26568" w:rsidRDefault="3B961239" w:rsidP="3B961239">
      <w:pPr>
        <w:spacing w:line="240" w:lineRule="auto"/>
        <w:ind w:firstLine="708"/>
        <w:jc w:val="left"/>
        <w:rPr>
          <w:rFonts w:eastAsia="Linux Libertine" w:cs="Linux Libertine"/>
          <w:b/>
          <w:bCs/>
          <w:sz w:val="22"/>
          <w:lang w:val="en-IE"/>
        </w:rPr>
      </w:pPr>
      <w:r w:rsidRPr="3B961239">
        <w:rPr>
          <w:rFonts w:eastAsia="Linux Libertine" w:cs="Linux Libertine"/>
          <w:b/>
          <w:bCs/>
          <w:sz w:val="22"/>
          <w:lang w:val="en-IE"/>
        </w:rPr>
        <w:t xml:space="preserve">3 </w:t>
      </w:r>
      <w:proofErr w:type="gramStart"/>
      <w:r w:rsidRPr="3B961239">
        <w:rPr>
          <w:rFonts w:eastAsia="Linux Libertine" w:cs="Linux Libertine"/>
          <w:b/>
          <w:bCs/>
          <w:sz w:val="22"/>
          <w:lang w:val="en-IE"/>
        </w:rPr>
        <w:t>METHODOLOGY</w:t>
      </w:r>
      <w:proofErr w:type="gramEnd"/>
    </w:p>
    <w:p w14:paraId="264CF1AC" w14:textId="2C77B418" w:rsidR="3B961239" w:rsidRDefault="3B961239" w:rsidP="3B961239">
      <w:pPr>
        <w:spacing w:line="240" w:lineRule="auto"/>
        <w:ind w:firstLine="0"/>
        <w:jc w:val="left"/>
        <w:rPr>
          <w:rFonts w:eastAsia="Linux Libertine" w:cs="Linux Libertine"/>
          <w:b/>
          <w:bCs/>
          <w:sz w:val="22"/>
          <w:lang w:val="en-IE"/>
        </w:rPr>
      </w:pPr>
    </w:p>
    <w:p w14:paraId="0744BBD0" w14:textId="704F28F0" w:rsidR="00890FFE" w:rsidRDefault="00890FFE" w:rsidP="3B961239">
      <w:pPr>
        <w:spacing w:line="240" w:lineRule="auto"/>
        <w:ind w:firstLine="0"/>
        <w:jc w:val="left"/>
        <w:rPr>
          <w:rFonts w:eastAsia="Linux Libertine" w:cs="Linux Libertine"/>
          <w:b/>
          <w:bCs/>
          <w:sz w:val="22"/>
          <w:lang w:val="en-IE"/>
        </w:rPr>
      </w:pPr>
      <w:r>
        <w:rPr>
          <w:rFonts w:eastAsia="Linux Libertine" w:cs="Linux Libertine"/>
          <w:b/>
          <w:bCs/>
          <w:sz w:val="22"/>
          <w:lang w:val="en-IE"/>
        </w:rPr>
        <w:t>TODO – Split methodology into multiple parts</w:t>
      </w:r>
    </w:p>
    <w:p w14:paraId="27E28191" w14:textId="77777777" w:rsidR="00890FFE" w:rsidRDefault="00890FFE" w:rsidP="3B961239">
      <w:pPr>
        <w:spacing w:line="240" w:lineRule="auto"/>
        <w:ind w:firstLine="0"/>
        <w:jc w:val="left"/>
        <w:rPr>
          <w:rFonts w:eastAsia="Linux Libertine" w:cs="Linux Libertine"/>
          <w:b/>
          <w:bCs/>
          <w:sz w:val="22"/>
          <w:lang w:val="en-IE"/>
        </w:rPr>
      </w:pPr>
    </w:p>
    <w:p w14:paraId="381438ED" w14:textId="06CE6A16" w:rsidR="1FE26568" w:rsidRDefault="1FE26568" w:rsidP="3B961239">
      <w:pPr>
        <w:ind w:firstLine="0"/>
        <w:jc w:val="left"/>
        <w:rPr>
          <w:rFonts w:eastAsia="Linux Libertine" w:cs="Linux Libertine"/>
          <w:sz w:val="22"/>
          <w:lang w:val="en-IE"/>
        </w:rPr>
      </w:pPr>
      <w:r w:rsidRPr="3B961239">
        <w:rPr>
          <w:rFonts w:eastAsia="Linux Libertine" w:cs="Linux Libertine"/>
          <w:sz w:val="22"/>
          <w:lang w:val="en-IE"/>
        </w:rPr>
        <w:t>The dataset was obtained through an online research paper on gender classification</w:t>
      </w:r>
      <w:sdt>
        <w:sdtPr>
          <w:rPr>
            <w:rFonts w:eastAsia="Linux Libertine" w:cs="Linux Libertine"/>
            <w:sz w:val="22"/>
            <w:lang w:val="en-IE"/>
          </w:rPr>
          <w:id w:val="-2052759760"/>
          <w:citation/>
        </w:sdtPr>
        <w:sdtEndPr/>
        <w:sdtContent>
          <w:r w:rsidR="00564DDA">
            <w:rPr>
              <w:rFonts w:eastAsia="Linux Libertine" w:cs="Linux Libertine"/>
              <w:sz w:val="22"/>
              <w:lang w:val="en-IE"/>
            </w:rPr>
            <w:fldChar w:fldCharType="begin"/>
          </w:r>
          <w:r w:rsidR="00564DDA">
            <w:rPr>
              <w:rFonts w:eastAsia="Linux Libertine" w:cs="Linux Libertine"/>
              <w:sz w:val="22"/>
              <w:lang w:val="en-IE"/>
            </w:rPr>
            <w:instrText xml:space="preserve"> CITATION Liu13 \l 6153 </w:instrText>
          </w:r>
          <w:r w:rsidR="00564DDA">
            <w:rPr>
              <w:rFonts w:eastAsia="Linux Libertine" w:cs="Linux Libertine"/>
              <w:sz w:val="22"/>
              <w:lang w:val="en-IE"/>
            </w:rPr>
            <w:fldChar w:fldCharType="separate"/>
          </w:r>
          <w:r w:rsidR="00564DDA">
            <w:rPr>
              <w:rFonts w:eastAsia="Linux Libertine" w:cs="Linux Libertine"/>
              <w:noProof/>
              <w:sz w:val="22"/>
              <w:lang w:val="en-IE"/>
            </w:rPr>
            <w:t xml:space="preserve"> </w:t>
          </w:r>
          <w:r w:rsidR="00564DDA" w:rsidRPr="00564DDA">
            <w:rPr>
              <w:rFonts w:eastAsia="Linux Libertine" w:cs="Linux Libertine"/>
              <w:noProof/>
              <w:sz w:val="22"/>
              <w:lang w:val="en-IE"/>
            </w:rPr>
            <w:t>(Liu &amp; Ruths, 2013)</w:t>
          </w:r>
          <w:r w:rsidR="00564DDA">
            <w:rPr>
              <w:rFonts w:eastAsia="Linux Libertine" w:cs="Linux Libertine"/>
              <w:sz w:val="22"/>
              <w:lang w:val="en-IE"/>
            </w:rPr>
            <w:fldChar w:fldCharType="end"/>
          </w:r>
        </w:sdtContent>
      </w:sdt>
      <w:r w:rsidRPr="3B961239">
        <w:rPr>
          <w:rFonts w:eastAsia="Linux Libertine" w:cs="Linux Libertine"/>
          <w:sz w:val="22"/>
          <w:lang w:val="en-IE"/>
        </w:rPr>
        <w:t xml:space="preserve">. There existed approximately 12,000 </w:t>
      </w:r>
      <w:proofErr w:type="spellStart"/>
      <w:proofErr w:type="gramStart"/>
      <w:r w:rsidRPr="3B961239">
        <w:rPr>
          <w:rFonts w:eastAsia="Linux Libertine" w:cs="Linux Libertine"/>
          <w:sz w:val="22"/>
          <w:lang w:val="en-IE"/>
        </w:rPr>
        <w:t>user</w:t>
      </w:r>
      <w:proofErr w:type="gramEnd"/>
      <w:r w:rsidRPr="3B961239">
        <w:rPr>
          <w:rFonts w:eastAsia="Linux Libertine" w:cs="Linux Libertine"/>
          <w:sz w:val="22"/>
          <w:lang w:val="en-IE"/>
        </w:rPr>
        <w:t>_id’s</w:t>
      </w:r>
      <w:proofErr w:type="spellEnd"/>
      <w:r w:rsidRPr="3B961239">
        <w:rPr>
          <w:rFonts w:eastAsia="Linux Libertine" w:cs="Linux Libertine"/>
          <w:sz w:val="22"/>
          <w:lang w:val="en-IE"/>
        </w:rPr>
        <w:t xml:space="preserve"> in the dataset. Associated with each </w:t>
      </w:r>
      <w:proofErr w:type="spellStart"/>
      <w:r w:rsidRPr="3B961239">
        <w:rPr>
          <w:rFonts w:eastAsia="Linux Libertine" w:cs="Linux Libertine"/>
          <w:sz w:val="22"/>
          <w:lang w:val="en-IE"/>
        </w:rPr>
        <w:t>user_id</w:t>
      </w:r>
      <w:proofErr w:type="spellEnd"/>
      <w:r w:rsidRPr="3B961239">
        <w:rPr>
          <w:rFonts w:eastAsia="Linux Libertine" w:cs="Linux Libertine"/>
          <w:sz w:val="22"/>
          <w:lang w:val="en-IE"/>
        </w:rPr>
        <w:t xml:space="preserve"> is a gender. </w:t>
      </w:r>
      <w:proofErr w:type="gramStart"/>
      <w:r w:rsidRPr="3B961239">
        <w:rPr>
          <w:rFonts w:eastAsia="Linux Libertine" w:cs="Linux Libertine"/>
          <w:sz w:val="22"/>
          <w:lang w:val="en-IE"/>
        </w:rPr>
        <w:t>In order to</w:t>
      </w:r>
      <w:proofErr w:type="gramEnd"/>
      <w:r w:rsidRPr="3B961239">
        <w:rPr>
          <w:rFonts w:eastAsia="Linux Libertine" w:cs="Linux Libertine"/>
          <w:sz w:val="22"/>
          <w:lang w:val="en-IE"/>
        </w:rPr>
        <w:t xml:space="preserve"> get relevant data on the users, a script was written to scrape the data from the Twitter API. Data that was thought to have been mediocre to good predictors of gender was then scraped for each user. The dataset was pruned to obtain a balanced ratio of men to females. After the steps stated above, the dataset contained 6000 users.</w:t>
      </w:r>
    </w:p>
    <w:p w14:paraId="48701D57" w14:textId="76A89DEF" w:rsidR="1FE26568" w:rsidRDefault="1FE26568" w:rsidP="1FE26568">
      <w:pPr>
        <w:jc w:val="left"/>
        <w:rPr>
          <w:rFonts w:eastAsia="Linux Libertine" w:cs="Linux Libertine"/>
        </w:rPr>
      </w:pPr>
    </w:p>
    <w:p w14:paraId="38BE3E5F" w14:textId="1B5CA59F" w:rsidR="1FE26568" w:rsidRDefault="3B961239" w:rsidP="3B961239">
      <w:pPr>
        <w:ind w:firstLine="0"/>
        <w:jc w:val="left"/>
        <w:rPr>
          <w:rFonts w:eastAsia="Linux Libertine" w:cs="Linux Libertine"/>
          <w:sz w:val="22"/>
          <w:lang w:val="en-IE"/>
        </w:rPr>
      </w:pPr>
      <w:r w:rsidRPr="3B961239">
        <w:rPr>
          <w:rFonts w:eastAsia="Linux Libertine" w:cs="Linux Libertine"/>
          <w:sz w:val="22"/>
          <w:lang w:val="en-IE"/>
        </w:rPr>
        <w:t xml:space="preserve">The problem of differentiating a user into the set of males or females, based off their user account data, is that of a classification problem. There were two algorithms that we could have chosen to use </w:t>
      </w:r>
      <w:proofErr w:type="gramStart"/>
      <w:r w:rsidRPr="3B961239">
        <w:rPr>
          <w:rFonts w:eastAsia="Linux Libertine" w:cs="Linux Libertine"/>
          <w:sz w:val="22"/>
          <w:lang w:val="en-IE"/>
        </w:rPr>
        <w:t>in order to</w:t>
      </w:r>
      <w:proofErr w:type="gramEnd"/>
      <w:r w:rsidRPr="3B961239">
        <w:rPr>
          <w:rFonts w:eastAsia="Linux Libertine" w:cs="Linux Libertine"/>
          <w:sz w:val="22"/>
          <w:lang w:val="en-IE"/>
        </w:rPr>
        <w:t xml:space="preserve"> classify users; logistic regression and SVM. SVM was the algorithm that was chosen in the end, due to our belief that for many of the features that we were going to test, there would not exist a linear separation in the data, but rather it was non-linear.</w:t>
      </w:r>
    </w:p>
    <w:p w14:paraId="3878FAA7" w14:textId="2A8C15B5" w:rsidR="00564DDA" w:rsidRDefault="00564DDA" w:rsidP="3B961239">
      <w:pPr>
        <w:jc w:val="left"/>
        <w:rPr>
          <w:rFonts w:eastAsia="Linux Libertine" w:cs="Linux Libertine"/>
          <w:sz w:val="22"/>
        </w:rPr>
      </w:pPr>
    </w:p>
    <w:p w14:paraId="6C18995D" w14:textId="6CFDB821" w:rsidR="00564DDA" w:rsidRDefault="00564DDA" w:rsidP="3B961239">
      <w:pPr>
        <w:ind w:firstLine="0"/>
        <w:jc w:val="left"/>
        <w:rPr>
          <w:rFonts w:eastAsia="Linux Libertine" w:cs="Linux Libertine"/>
          <w:sz w:val="22"/>
        </w:rPr>
      </w:pPr>
      <w:r w:rsidRPr="3B961239">
        <w:rPr>
          <w:rFonts w:eastAsia="Linux Libertine" w:cs="Linux Libertine"/>
          <w:sz w:val="22"/>
        </w:rPr>
        <w:t xml:space="preserve">When inputting multiple features into an SVM, we </w:t>
      </w:r>
      <w:r w:rsidR="00BC299A" w:rsidRPr="3B961239">
        <w:rPr>
          <w:rFonts w:eastAsia="Linux Libertine" w:cs="Linux Libertine"/>
          <w:sz w:val="22"/>
        </w:rPr>
        <w:t>used a series of pipelines to combine them according to an article online</w:t>
      </w:r>
      <w:sdt>
        <w:sdtPr>
          <w:rPr>
            <w:rFonts w:eastAsia="Linux Libertine" w:cs="Linux Libertine"/>
            <w:sz w:val="22"/>
          </w:rPr>
          <w:id w:val="-1035647132"/>
          <w:citation/>
        </w:sdtPr>
        <w:sdtEndPr/>
        <w:sdtContent>
          <w:r>
            <w:rPr>
              <w:rFonts w:eastAsia="Linux Libertine" w:cs="Linux Libertine"/>
              <w:sz w:val="22"/>
            </w:rPr>
            <w:fldChar w:fldCharType="begin"/>
          </w:r>
          <w:r>
            <w:rPr>
              <w:rFonts w:eastAsia="Linux Libertine" w:cs="Linux Libertine"/>
              <w:sz w:val="22"/>
              <w:lang w:val="en-IE"/>
            </w:rPr>
            <w:instrText xml:space="preserve"> CITATION dba17 \l 6153 </w:instrText>
          </w:r>
          <w:r>
            <w:rPr>
              <w:rFonts w:eastAsia="Linux Libertine" w:cs="Linux Libertine"/>
              <w:sz w:val="22"/>
            </w:rPr>
            <w:fldChar w:fldCharType="separate"/>
          </w:r>
          <w:r>
            <w:rPr>
              <w:rFonts w:eastAsia="Linux Libertine" w:cs="Linux Libertine"/>
              <w:noProof/>
              <w:sz w:val="22"/>
              <w:lang w:val="en-IE"/>
            </w:rPr>
            <w:t xml:space="preserve"> </w:t>
          </w:r>
          <w:r w:rsidRPr="00564DDA">
            <w:rPr>
              <w:rFonts w:eastAsia="Linux Libertine" w:cs="Linux Libertine"/>
              <w:noProof/>
              <w:sz w:val="22"/>
              <w:lang w:val="en-IE"/>
            </w:rPr>
            <w:t>(dbaghern, 2017)</w:t>
          </w:r>
          <w:r>
            <w:rPr>
              <w:rFonts w:eastAsia="Linux Libertine" w:cs="Linux Libertine"/>
              <w:sz w:val="22"/>
            </w:rPr>
            <w:fldChar w:fldCharType="end"/>
          </w:r>
        </w:sdtContent>
      </w:sdt>
      <w:r w:rsidR="00BC299A" w:rsidRPr="3B961239">
        <w:rPr>
          <w:rFonts w:eastAsia="Linux Libertine" w:cs="Linux Libertine"/>
          <w:sz w:val="22"/>
        </w:rPr>
        <w:t>. It was also necessary to convert all the text features to a vector of token counts, using a Count Vectorizer. A tutorial was followed to achieve this</w:t>
      </w:r>
      <w:sdt>
        <w:sdtPr>
          <w:rPr>
            <w:rFonts w:eastAsia="Linux Libertine" w:cs="Linux Libertine"/>
            <w:sz w:val="22"/>
          </w:rPr>
          <w:id w:val="1359463448"/>
          <w:citation/>
        </w:sdtPr>
        <w:sdtEndPr/>
        <w:sdtContent>
          <w:r w:rsidR="00BC299A">
            <w:rPr>
              <w:rFonts w:eastAsia="Linux Libertine" w:cs="Linux Libertine"/>
              <w:sz w:val="22"/>
            </w:rPr>
            <w:fldChar w:fldCharType="begin"/>
          </w:r>
          <w:r w:rsidR="00BC299A">
            <w:rPr>
              <w:rFonts w:eastAsia="Linux Libertine" w:cs="Linux Libertine"/>
              <w:sz w:val="22"/>
              <w:lang w:val="en-IE"/>
            </w:rPr>
            <w:instrText xml:space="preserve"> CITATION Mal18 \l 6153 </w:instrText>
          </w:r>
          <w:r w:rsidR="00BC299A">
            <w:rPr>
              <w:rFonts w:eastAsia="Linux Libertine" w:cs="Linux Libertine"/>
              <w:sz w:val="22"/>
            </w:rPr>
            <w:fldChar w:fldCharType="separate"/>
          </w:r>
          <w:r w:rsidR="00BC299A">
            <w:rPr>
              <w:rFonts w:eastAsia="Linux Libertine" w:cs="Linux Libertine"/>
              <w:noProof/>
              <w:sz w:val="22"/>
              <w:lang w:val="en-IE"/>
            </w:rPr>
            <w:t xml:space="preserve"> </w:t>
          </w:r>
          <w:r w:rsidR="00BC299A" w:rsidRPr="00BC299A">
            <w:rPr>
              <w:rFonts w:eastAsia="Linux Libertine" w:cs="Linux Libertine"/>
              <w:noProof/>
              <w:sz w:val="22"/>
              <w:lang w:val="en-IE"/>
            </w:rPr>
            <w:t>(Usman, 2018)</w:t>
          </w:r>
          <w:r w:rsidR="00BC299A">
            <w:rPr>
              <w:rFonts w:eastAsia="Linux Libertine" w:cs="Linux Libertine"/>
              <w:sz w:val="22"/>
            </w:rPr>
            <w:fldChar w:fldCharType="end"/>
          </w:r>
        </w:sdtContent>
      </w:sdt>
      <w:r w:rsidR="00BC299A" w:rsidRPr="3B961239">
        <w:rPr>
          <w:rFonts w:eastAsia="Linux Libertine" w:cs="Linux Libertine"/>
          <w:sz w:val="22"/>
        </w:rPr>
        <w:t>. T</w:t>
      </w:r>
      <w:r w:rsidR="3B961239" w:rsidRPr="3B961239">
        <w:rPr>
          <w:rFonts w:eastAsia="Linux Libertine" w:cs="Linux Libertine"/>
          <w:sz w:val="22"/>
        </w:rPr>
        <w:t xml:space="preserve">he Gender property in our </w:t>
      </w:r>
      <w:proofErr w:type="spellStart"/>
      <w:r w:rsidR="3B961239" w:rsidRPr="3B961239">
        <w:rPr>
          <w:rFonts w:eastAsia="Linux Libertine" w:cs="Linux Libertine"/>
          <w:sz w:val="22"/>
        </w:rPr>
        <w:t>json</w:t>
      </w:r>
      <w:proofErr w:type="spellEnd"/>
      <w:r w:rsidR="3B961239" w:rsidRPr="3B961239">
        <w:rPr>
          <w:rFonts w:eastAsia="Linux Libertine" w:cs="Linux Libertine"/>
          <w:sz w:val="22"/>
        </w:rPr>
        <w:t xml:space="preserve"> document was transformed so that ‘Male’ equals 0, and ‘Female’ equals 1.</w:t>
      </w:r>
    </w:p>
    <w:p w14:paraId="2875BCBF" w14:textId="64C1F822" w:rsidR="00564DDA" w:rsidRDefault="00564DDA" w:rsidP="3B961239">
      <w:pPr>
        <w:ind w:firstLine="0"/>
        <w:jc w:val="left"/>
      </w:pPr>
    </w:p>
    <w:p w14:paraId="5B3A3D69" w14:textId="737904A2" w:rsidR="00564DDA" w:rsidRDefault="3B961239" w:rsidP="3B961239">
      <w:pPr>
        <w:ind w:firstLine="0"/>
        <w:jc w:val="left"/>
        <w:rPr>
          <w:sz w:val="22"/>
        </w:rPr>
      </w:pPr>
      <w:r w:rsidRPr="3B961239">
        <w:rPr>
          <w:sz w:val="22"/>
        </w:rPr>
        <w:t xml:space="preserve">To optimize our C and Gamma parameters for our </w:t>
      </w:r>
      <w:proofErr w:type="gramStart"/>
      <w:r w:rsidRPr="3B961239">
        <w:rPr>
          <w:sz w:val="22"/>
        </w:rPr>
        <w:t>SVC(</w:t>
      </w:r>
      <w:proofErr w:type="gramEnd"/>
      <w:r w:rsidRPr="3B961239">
        <w:rPr>
          <w:sz w:val="22"/>
        </w:rPr>
        <w:t xml:space="preserve">Support Vector Classification) SVM’s models, we plotted the accuracy of the classifier with a range of the </w:t>
      </w:r>
      <w:proofErr w:type="spellStart"/>
      <w:r w:rsidRPr="3B961239">
        <w:rPr>
          <w:sz w:val="22"/>
        </w:rPr>
        <w:t>paramaters</w:t>
      </w:r>
      <w:proofErr w:type="spellEnd"/>
      <w:r w:rsidRPr="3B961239">
        <w:rPr>
          <w:sz w:val="22"/>
        </w:rPr>
        <w:t>. The below image shows the resulting plot for the tweet feature based SVM.</w:t>
      </w:r>
    </w:p>
    <w:p w14:paraId="14076E05" w14:textId="0C393150" w:rsidR="00564DDA" w:rsidRDefault="3B961239" w:rsidP="3B961239">
      <w:pPr>
        <w:ind w:firstLine="0"/>
        <w:jc w:val="left"/>
        <w:rPr>
          <w:rFonts w:eastAsia="Linux Libertine" w:cs="Linux Libertine"/>
          <w:sz w:val="22"/>
        </w:rPr>
      </w:pPr>
      <w:r w:rsidRPr="3B961239">
        <w:rPr>
          <w:rFonts w:eastAsia="Linux Libertine" w:cs="Linux Libertine"/>
          <w:sz w:val="22"/>
        </w:rPr>
        <w:t xml:space="preserve">For </w:t>
      </w:r>
      <w:proofErr w:type="spellStart"/>
      <w:r w:rsidRPr="3B961239">
        <w:rPr>
          <w:rFonts w:eastAsia="Linux Libertine" w:cs="Linux Libertine"/>
          <w:sz w:val="22"/>
        </w:rPr>
        <w:t>NuSVC</w:t>
      </w:r>
      <w:proofErr w:type="spellEnd"/>
      <w:r w:rsidRPr="3B961239">
        <w:rPr>
          <w:rFonts w:eastAsia="Linux Libertine" w:cs="Linux Libertine"/>
          <w:sz w:val="22"/>
        </w:rPr>
        <w:t xml:space="preserve"> classifiers, we also classified the best nu value through a grid search process.</w:t>
      </w:r>
    </w:p>
    <w:p w14:paraId="0D31B2D7" w14:textId="315CAEBE" w:rsidR="1FE26568" w:rsidRDefault="1FE26568" w:rsidP="1FE26568">
      <w:pPr>
        <w:jc w:val="left"/>
        <w:rPr>
          <w:rFonts w:eastAsia="Linux Libertine" w:cs="Linux Libertine"/>
        </w:rPr>
      </w:pPr>
      <w:r>
        <w:br/>
      </w:r>
    </w:p>
    <w:p w14:paraId="065CE68D" w14:textId="5D5349BD" w:rsidR="00E452D4" w:rsidRDefault="00E452D4" w:rsidP="00E452D4">
      <w:pPr>
        <w:pStyle w:val="Caption"/>
      </w:pPr>
      <w:r>
        <w:lastRenderedPageBreak/>
        <w:t xml:space="preserve">Figure </w:t>
      </w:r>
      <w:r>
        <w:fldChar w:fldCharType="begin"/>
      </w:r>
      <w:r>
        <w:instrText xml:space="preserve"> SEQ Figure \* ARABIC </w:instrText>
      </w:r>
      <w:r>
        <w:fldChar w:fldCharType="separate"/>
      </w:r>
      <w:r w:rsidR="004424C2">
        <w:rPr>
          <w:noProof/>
        </w:rPr>
        <w:t>1</w:t>
      </w:r>
      <w:r>
        <w:fldChar w:fldCharType="end"/>
      </w:r>
      <w:r>
        <w:t xml:space="preserve"> – Gamma C Values</w:t>
      </w:r>
    </w:p>
    <w:p w14:paraId="13F65F22" w14:textId="160C1CDC" w:rsidR="3B961239" w:rsidRDefault="1FE26568" w:rsidP="00E452D4">
      <w:pPr>
        <w:keepNext/>
        <w:ind w:firstLine="0"/>
        <w:jc w:val="left"/>
      </w:pPr>
      <w:r>
        <w:rPr>
          <w:noProof/>
        </w:rPr>
        <w:drawing>
          <wp:inline distT="0" distB="0" distL="0" distR="0" wp14:anchorId="260AE96F" wp14:editId="77FA4E7D">
            <wp:extent cx="3390405" cy="3390405"/>
            <wp:effectExtent l="0" t="0" r="635" b="635"/>
            <wp:docPr id="170741964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3390405" cy="3390405"/>
                    </a:xfrm>
                    <a:prstGeom prst="rect">
                      <a:avLst/>
                    </a:prstGeom>
                  </pic:spPr>
                </pic:pic>
              </a:graphicData>
            </a:graphic>
          </wp:inline>
        </w:drawing>
      </w:r>
      <w:r w:rsidR="3B961239" w:rsidRPr="007B2FC6">
        <w:rPr>
          <w:sz w:val="22"/>
        </w:rPr>
        <w:t>We split the data 90% to training data, 10% to test data. The data proved to not be easily separable, thus a higher training size set resulted in a more accurate model in our experimentation.</w:t>
      </w:r>
    </w:p>
    <w:p w14:paraId="47624E75" w14:textId="61D0C7CB" w:rsidR="1FE26568" w:rsidRDefault="1FE26568" w:rsidP="1FE26568">
      <w:pPr>
        <w:spacing w:line="240" w:lineRule="auto"/>
        <w:ind w:left="708" w:firstLine="0"/>
        <w:jc w:val="left"/>
        <w:rPr>
          <w:rFonts w:eastAsia="Linux Libertine" w:cs="Linux Libertine"/>
        </w:rPr>
      </w:pPr>
    </w:p>
    <w:p w14:paraId="193E76E1" w14:textId="4C53E3A2" w:rsidR="1FE26568" w:rsidRDefault="3B961239" w:rsidP="3B961239">
      <w:pPr>
        <w:spacing w:line="240" w:lineRule="auto"/>
        <w:ind w:firstLine="0"/>
        <w:jc w:val="left"/>
        <w:rPr>
          <w:rFonts w:eastAsia="Linux Libertine" w:cs="Linux Libertine"/>
        </w:rPr>
      </w:pPr>
      <w:r w:rsidRPr="3B961239">
        <w:rPr>
          <w:rFonts w:eastAsia="Linux Libertine" w:cs="Linux Libertine"/>
          <w:b/>
          <w:bCs/>
          <w:sz w:val="22"/>
        </w:rPr>
        <w:t xml:space="preserve">    4 RESULTS AND DISCUSSION</w:t>
      </w:r>
    </w:p>
    <w:p w14:paraId="3789BC93" w14:textId="0A91E948" w:rsidR="3B961239" w:rsidRDefault="3B961239" w:rsidP="3B961239">
      <w:pPr>
        <w:ind w:firstLine="0"/>
        <w:jc w:val="left"/>
        <w:rPr>
          <w:rFonts w:eastAsia="Linux Libertine" w:cs="Linux Libertine"/>
          <w:sz w:val="22"/>
        </w:rPr>
      </w:pPr>
    </w:p>
    <w:p w14:paraId="32DB8113" w14:textId="0D5043CC" w:rsidR="006C53F7" w:rsidRDefault="006C53F7" w:rsidP="00495E3F">
      <w:pPr>
        <w:pStyle w:val="Caption"/>
      </w:pPr>
      <w:bookmarkStart w:id="1" w:name="_Ref528587851"/>
      <w:bookmarkStart w:id="2" w:name="_Ref528587781"/>
      <w:r>
        <w:t xml:space="preserve">Table </w:t>
      </w:r>
      <w:r>
        <w:fldChar w:fldCharType="begin"/>
      </w:r>
      <w:r>
        <w:instrText xml:space="preserve"> SEQ Table \* ARABIC </w:instrText>
      </w:r>
      <w:r>
        <w:fldChar w:fldCharType="separate"/>
      </w:r>
      <w:r w:rsidR="004424C2">
        <w:rPr>
          <w:noProof/>
        </w:rPr>
        <w:t>1</w:t>
      </w:r>
      <w:r>
        <w:fldChar w:fldCharType="end"/>
      </w:r>
      <w:bookmarkEnd w:id="1"/>
      <w:r>
        <w:t xml:space="preserve"> - Numerical Features</w:t>
      </w:r>
      <w:bookmarkEnd w:id="2"/>
    </w:p>
    <w:p w14:paraId="6AF78BA7" w14:textId="33829540" w:rsidR="1FE26568" w:rsidRDefault="1FE26568" w:rsidP="1FE26568">
      <w:pPr>
        <w:jc w:val="left"/>
      </w:pPr>
      <w:r>
        <w:rPr>
          <w:noProof/>
        </w:rPr>
        <w:drawing>
          <wp:inline distT="0" distB="0" distL="0" distR="0" wp14:anchorId="2AF27F62" wp14:editId="4C4D5F2B">
            <wp:extent cx="3004457" cy="644706"/>
            <wp:effectExtent l="0" t="0" r="5715" b="3175"/>
            <wp:docPr id="18370902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04457" cy="644706"/>
                    </a:xfrm>
                    <a:prstGeom prst="rect">
                      <a:avLst/>
                    </a:prstGeom>
                  </pic:spPr>
                </pic:pic>
              </a:graphicData>
            </a:graphic>
          </wp:inline>
        </w:drawing>
      </w:r>
    </w:p>
    <w:p w14:paraId="5B869A89" w14:textId="77777777" w:rsidR="007B2FC6" w:rsidRDefault="007B2FC6" w:rsidP="3B961239">
      <w:pPr>
        <w:ind w:left="360" w:firstLine="0"/>
        <w:jc w:val="left"/>
        <w:rPr>
          <w:rFonts w:eastAsia="Linux Libertine" w:cs="Linux Libertine"/>
          <w:sz w:val="22"/>
        </w:rPr>
      </w:pPr>
    </w:p>
    <w:p w14:paraId="67F7CCC1" w14:textId="478091DB" w:rsidR="1FE26568" w:rsidRDefault="3B961239" w:rsidP="3B961239">
      <w:pPr>
        <w:ind w:left="360" w:firstLine="0"/>
        <w:jc w:val="left"/>
        <w:rPr>
          <w:rFonts w:eastAsia="Linux Libertine" w:cs="Linux Libertine"/>
          <w:sz w:val="22"/>
        </w:rPr>
      </w:pPr>
      <w:r w:rsidRPr="3B961239">
        <w:rPr>
          <w:rFonts w:eastAsia="Linux Libertine" w:cs="Linux Libertine"/>
          <w:sz w:val="22"/>
        </w:rPr>
        <w:t>You can see from the overall accuracy</w:t>
      </w:r>
      <w:r w:rsidR="00C801D9">
        <w:rPr>
          <w:rFonts w:eastAsia="Linux Libertine" w:cs="Linux Libertine"/>
          <w:sz w:val="22"/>
        </w:rPr>
        <w:t xml:space="preserve"> in </w:t>
      </w:r>
      <w:r w:rsidR="00FF733C" w:rsidRPr="00FF733C">
        <w:rPr>
          <w:rFonts w:eastAsia="Linux Libertine" w:cs="Linux Libertine"/>
          <w:color w:val="0070C0"/>
          <w:sz w:val="22"/>
        </w:rPr>
        <w:fldChar w:fldCharType="begin"/>
      </w:r>
      <w:r w:rsidR="00FF733C" w:rsidRPr="00FF733C">
        <w:rPr>
          <w:rFonts w:eastAsia="Linux Libertine" w:cs="Linux Libertine"/>
          <w:color w:val="0070C0"/>
          <w:sz w:val="22"/>
        </w:rPr>
        <w:instrText xml:space="preserve"> REF _Ref528587851 \h  \* MERGEFORMAT </w:instrText>
      </w:r>
      <w:r w:rsidR="00FF733C" w:rsidRPr="00FF733C">
        <w:rPr>
          <w:rFonts w:eastAsia="Linux Libertine" w:cs="Linux Libertine"/>
          <w:color w:val="0070C0"/>
          <w:sz w:val="22"/>
        </w:rPr>
      </w:r>
      <w:r w:rsidR="00FF733C" w:rsidRPr="00FF733C">
        <w:rPr>
          <w:rFonts w:eastAsia="Linux Libertine" w:cs="Linux Libertine"/>
          <w:color w:val="0070C0"/>
          <w:sz w:val="22"/>
        </w:rPr>
        <w:fldChar w:fldCharType="separate"/>
      </w:r>
      <w:r w:rsidR="004424C2" w:rsidRPr="004424C2">
        <w:rPr>
          <w:color w:val="0070C0"/>
        </w:rPr>
        <w:t xml:space="preserve">Table </w:t>
      </w:r>
      <w:r w:rsidR="004424C2" w:rsidRPr="004424C2">
        <w:rPr>
          <w:noProof/>
          <w:color w:val="0070C0"/>
        </w:rPr>
        <w:t>1</w:t>
      </w:r>
      <w:r w:rsidR="00FF733C" w:rsidRPr="00FF733C">
        <w:rPr>
          <w:rFonts w:eastAsia="Linux Libertine" w:cs="Linux Libertine"/>
          <w:color w:val="0070C0"/>
          <w:sz w:val="22"/>
        </w:rPr>
        <w:fldChar w:fldCharType="end"/>
      </w:r>
      <w:r w:rsidRPr="3B961239">
        <w:rPr>
          <w:rFonts w:eastAsia="Linux Libertine" w:cs="Linux Libertine"/>
          <w:sz w:val="22"/>
        </w:rPr>
        <w:t xml:space="preserve">, as well as the Precision and Recall numbers, that the prediction rates for the models which used individual numerical features alone are poor. You can see for example, the model </w:t>
      </w:r>
      <w:r w:rsidR="00FF733C" w:rsidRPr="004255FC">
        <w:rPr>
          <w:rFonts w:eastAsia="Linux Libertine" w:cs="Linux Libertine"/>
          <w:color w:val="0070C0"/>
          <w:sz w:val="22"/>
        </w:rPr>
        <w:fldChar w:fldCharType="begin"/>
      </w:r>
      <w:r w:rsidR="00FF733C" w:rsidRPr="004255FC">
        <w:rPr>
          <w:rFonts w:eastAsia="Linux Libertine" w:cs="Linux Libertine"/>
          <w:color w:val="0070C0"/>
          <w:sz w:val="22"/>
        </w:rPr>
        <w:instrText xml:space="preserve"> REF _Ref528587944 \h </w:instrText>
      </w:r>
      <w:r w:rsidR="00FF733C" w:rsidRPr="004255FC">
        <w:rPr>
          <w:rFonts w:eastAsia="Linux Libertine" w:cs="Linux Libertine"/>
          <w:color w:val="0070C0"/>
          <w:sz w:val="22"/>
        </w:rPr>
      </w:r>
      <w:r w:rsidR="00FF733C" w:rsidRPr="004255FC">
        <w:rPr>
          <w:rFonts w:eastAsia="Linux Libertine" w:cs="Linux Libertine"/>
          <w:color w:val="0070C0"/>
          <w:sz w:val="22"/>
        </w:rPr>
        <w:fldChar w:fldCharType="separate"/>
      </w:r>
      <w:r w:rsidR="004424C2" w:rsidRPr="004255FC">
        <w:rPr>
          <w:color w:val="0070C0"/>
        </w:rPr>
        <w:t xml:space="preserve">Figure </w:t>
      </w:r>
      <w:r w:rsidR="004424C2" w:rsidRPr="004255FC">
        <w:rPr>
          <w:noProof/>
          <w:color w:val="0070C0"/>
        </w:rPr>
        <w:t>3</w:t>
      </w:r>
      <w:r w:rsidR="00FF733C" w:rsidRPr="004255FC">
        <w:rPr>
          <w:rFonts w:eastAsia="Linux Libertine" w:cs="Linux Libertine"/>
          <w:color w:val="0070C0"/>
          <w:sz w:val="22"/>
        </w:rPr>
        <w:fldChar w:fldCharType="end"/>
      </w:r>
      <w:r w:rsidR="00FF733C">
        <w:rPr>
          <w:rFonts w:eastAsia="Linux Libertine" w:cs="Linux Libertine"/>
          <w:color w:val="0070C0"/>
          <w:sz w:val="22"/>
        </w:rPr>
        <w:t xml:space="preserve"> </w:t>
      </w:r>
      <w:r w:rsidRPr="3B961239">
        <w:rPr>
          <w:rFonts w:eastAsia="Linux Libertine" w:cs="Linux Libertine"/>
          <w:sz w:val="22"/>
        </w:rPr>
        <w:t xml:space="preserve">which has </w:t>
      </w:r>
      <w:proofErr w:type="spellStart"/>
      <w:r w:rsidRPr="3B961239">
        <w:rPr>
          <w:rFonts w:eastAsia="Linux Libertine" w:cs="Linux Libertine"/>
          <w:sz w:val="22"/>
        </w:rPr>
        <w:t>favourites_count</w:t>
      </w:r>
      <w:proofErr w:type="spellEnd"/>
      <w:r w:rsidRPr="3B961239">
        <w:rPr>
          <w:rFonts w:eastAsia="Linux Libertine" w:cs="Linux Libertine"/>
          <w:sz w:val="22"/>
        </w:rPr>
        <w:t xml:space="preserve"> as its singular feature always predicts Female. This predication is no better than random chance. On their own, these individual features are not good indicators of gender.</w:t>
      </w:r>
    </w:p>
    <w:p w14:paraId="0D09FCB1" w14:textId="5604BDF6" w:rsidR="00E452D4" w:rsidRPr="00E452D4" w:rsidRDefault="00E452D4" w:rsidP="00E452D4">
      <w:pPr>
        <w:pStyle w:val="Caption"/>
        <w:rPr>
          <w:rFonts w:eastAsia="Linux Libertine" w:cs="Linux Libertine"/>
          <w:sz w:val="22"/>
        </w:rPr>
      </w:pPr>
      <w:bookmarkStart w:id="3" w:name="_Ref528587912"/>
      <w:r>
        <w:t xml:space="preserve">Figure </w:t>
      </w:r>
      <w:r>
        <w:fldChar w:fldCharType="begin"/>
      </w:r>
      <w:r>
        <w:instrText xml:space="preserve"> SEQ Figure \* ARABIC </w:instrText>
      </w:r>
      <w:r>
        <w:fldChar w:fldCharType="separate"/>
      </w:r>
      <w:r w:rsidR="004424C2">
        <w:rPr>
          <w:noProof/>
        </w:rPr>
        <w:t>2</w:t>
      </w:r>
      <w:r>
        <w:fldChar w:fldCharType="end"/>
      </w:r>
      <w:bookmarkEnd w:id="3"/>
      <w:r>
        <w:t xml:space="preserve"> - Twitter Account Creation Date</w:t>
      </w:r>
    </w:p>
    <w:p w14:paraId="38EF0F74" w14:textId="48A28D86" w:rsidR="1FE26568" w:rsidRPr="00E452D4" w:rsidRDefault="1FE26568" w:rsidP="00E452D4">
      <w:pPr>
        <w:keepNext/>
        <w:jc w:val="left"/>
      </w:pPr>
      <w:r>
        <w:rPr>
          <w:noProof/>
        </w:rPr>
        <w:drawing>
          <wp:inline distT="0" distB="0" distL="0" distR="0" wp14:anchorId="34235D19" wp14:editId="24842FE2">
            <wp:extent cx="3571991" cy="1428796"/>
            <wp:effectExtent l="0" t="0" r="9525" b="0"/>
            <wp:docPr id="17183904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3571991" cy="1428796"/>
                    </a:xfrm>
                    <a:prstGeom prst="rect">
                      <a:avLst/>
                    </a:prstGeom>
                  </pic:spPr>
                </pic:pic>
              </a:graphicData>
            </a:graphic>
          </wp:inline>
        </w:drawing>
      </w:r>
      <w:r w:rsidR="3B961239" w:rsidRPr="3B961239">
        <w:rPr>
          <w:rFonts w:eastAsia="Linux Libertine" w:cs="Linux Libertine"/>
          <w:sz w:val="22"/>
        </w:rPr>
        <w:t xml:space="preserve">A plot of the </w:t>
      </w:r>
      <w:proofErr w:type="spellStart"/>
      <w:r w:rsidR="3B961239" w:rsidRPr="3B961239">
        <w:rPr>
          <w:rFonts w:eastAsia="Linux Libertine" w:cs="Linux Libertine"/>
          <w:sz w:val="22"/>
        </w:rPr>
        <w:t>Created_At</w:t>
      </w:r>
      <w:proofErr w:type="spellEnd"/>
      <w:r w:rsidR="3B961239" w:rsidRPr="3B961239">
        <w:rPr>
          <w:rFonts w:eastAsia="Linux Libertine" w:cs="Linux Libertine"/>
          <w:sz w:val="22"/>
        </w:rPr>
        <w:t xml:space="preserve"> data</w:t>
      </w:r>
      <w:r w:rsidR="00F92DFD">
        <w:rPr>
          <w:rFonts w:eastAsia="Linux Libertine" w:cs="Linux Libertine"/>
          <w:sz w:val="22"/>
        </w:rPr>
        <w:t xml:space="preserve"> </w:t>
      </w:r>
      <w:r w:rsidR="00F92DFD" w:rsidRPr="3D0479F6">
        <w:fldChar w:fldCharType="begin"/>
      </w:r>
      <w:r w:rsidR="00F92DFD" w:rsidRPr="00F92DFD">
        <w:rPr>
          <w:rFonts w:eastAsia="Linux Libertine" w:cs="Linux Libertine"/>
          <w:color w:val="0070C0"/>
          <w:sz w:val="22"/>
        </w:rPr>
        <w:instrText xml:space="preserve"> REF _Ref528587912 \h </w:instrText>
      </w:r>
      <w:r w:rsidR="00F92DFD" w:rsidRPr="3D0479F6">
        <w:rPr>
          <w:rFonts w:eastAsia="Linux Libertine" w:cs="Linux Libertine"/>
          <w:color w:val="0070C0"/>
          <w:sz w:val="22"/>
        </w:rPr>
        <w:fldChar w:fldCharType="separate"/>
      </w:r>
      <w:r w:rsidR="00F92DFD" w:rsidRPr="00F92DFD">
        <w:rPr>
          <w:color w:val="0070C0"/>
        </w:rPr>
        <w:t xml:space="preserve">Figure </w:t>
      </w:r>
      <w:r w:rsidR="00F92DFD" w:rsidRPr="00F92DFD">
        <w:rPr>
          <w:noProof/>
          <w:color w:val="0070C0"/>
        </w:rPr>
        <w:t>2</w:t>
      </w:r>
      <w:r w:rsidR="00F92DFD" w:rsidRPr="3D0479F6">
        <w:fldChar w:fldCharType="end"/>
      </w:r>
      <w:r w:rsidR="00F92DFD">
        <w:rPr>
          <w:rFonts w:eastAsia="Linux Libertine" w:cs="Linux Libertine"/>
          <w:sz w:val="22"/>
        </w:rPr>
        <w:t xml:space="preserve"> </w:t>
      </w:r>
      <w:r w:rsidR="3B961239" w:rsidRPr="3B961239">
        <w:rPr>
          <w:rFonts w:eastAsia="Linux Libertine" w:cs="Linux Libertine"/>
          <w:sz w:val="22"/>
        </w:rPr>
        <w:t xml:space="preserve">shows where the classifier is defining the split in the data. Blue crosses on the graph represent the test data used in the model, while orange X’s represents the predictions on the test data. X Values are POSIX, time scaled between 0 and 1. Accounts created before 2017 are predicted to be Male, while accounts created after are predicted to be female. This confirms that this model is doing more than just predicting everything to be all Female like in the </w:t>
      </w:r>
      <w:proofErr w:type="spellStart"/>
      <w:r w:rsidR="3B961239" w:rsidRPr="3B961239">
        <w:rPr>
          <w:rFonts w:eastAsia="Linux Libertine" w:cs="Linux Libertine"/>
          <w:sz w:val="22"/>
        </w:rPr>
        <w:t>favourites_count</w:t>
      </w:r>
      <w:proofErr w:type="spellEnd"/>
      <w:r w:rsidR="3B961239" w:rsidRPr="3B961239">
        <w:rPr>
          <w:rFonts w:eastAsia="Linux Libertine" w:cs="Linux Libertine"/>
          <w:sz w:val="22"/>
        </w:rPr>
        <w:t xml:space="preserve"> </w:t>
      </w:r>
      <w:r w:rsidR="00F92DFD" w:rsidRPr="3D0479F6">
        <w:fldChar w:fldCharType="begin"/>
      </w:r>
      <w:r w:rsidR="00F92DFD" w:rsidRPr="00F92DFD">
        <w:rPr>
          <w:rFonts w:eastAsia="Linux Libertine" w:cs="Linux Libertine"/>
          <w:color w:val="0070C0"/>
          <w:sz w:val="22"/>
        </w:rPr>
        <w:instrText xml:space="preserve"> REF _Ref528587944 \h </w:instrText>
      </w:r>
      <w:r w:rsidR="00F92DFD" w:rsidRPr="3D0479F6">
        <w:rPr>
          <w:rFonts w:eastAsia="Linux Libertine" w:cs="Linux Libertine"/>
          <w:color w:val="0070C0"/>
          <w:sz w:val="22"/>
        </w:rPr>
        <w:fldChar w:fldCharType="separate"/>
      </w:r>
      <w:r w:rsidR="00F92DFD" w:rsidRPr="00F92DFD">
        <w:rPr>
          <w:color w:val="0070C0"/>
        </w:rPr>
        <w:t xml:space="preserve">Figure </w:t>
      </w:r>
      <w:r w:rsidR="00F92DFD" w:rsidRPr="00F92DFD">
        <w:rPr>
          <w:noProof/>
          <w:color w:val="0070C0"/>
        </w:rPr>
        <w:t>3</w:t>
      </w:r>
      <w:r w:rsidR="00F92DFD" w:rsidRPr="3D0479F6">
        <w:fldChar w:fldCharType="end"/>
      </w:r>
      <w:r w:rsidR="00F92DFD">
        <w:rPr>
          <w:rFonts w:eastAsia="Linux Libertine" w:cs="Linux Libertine"/>
          <w:sz w:val="22"/>
        </w:rPr>
        <w:t xml:space="preserve"> </w:t>
      </w:r>
      <w:r w:rsidR="517B0C45" w:rsidRPr="517B0C45">
        <w:rPr>
          <w:rFonts w:eastAsia="Linux Libertine" w:cs="Linux Libertine"/>
          <w:sz w:val="22"/>
        </w:rPr>
        <w:t xml:space="preserve">singular feature </w:t>
      </w:r>
      <w:r w:rsidR="3B961239" w:rsidRPr="3B961239">
        <w:rPr>
          <w:rFonts w:eastAsia="Linux Libertine" w:cs="Linux Libertine"/>
          <w:sz w:val="22"/>
        </w:rPr>
        <w:t>model, which is below.</w:t>
      </w:r>
    </w:p>
    <w:p w14:paraId="5B214185" w14:textId="0A91E948" w:rsidR="007B5BA1" w:rsidRDefault="007B5BA1" w:rsidP="3B961239">
      <w:pPr>
        <w:ind w:firstLine="0"/>
        <w:jc w:val="left"/>
        <w:rPr>
          <w:rFonts w:eastAsia="Linux Libertine" w:cs="Linux Libertine"/>
          <w:sz w:val="22"/>
        </w:rPr>
      </w:pPr>
    </w:p>
    <w:p w14:paraId="5CF16449" w14:textId="4AE25504" w:rsidR="1FE26568" w:rsidRDefault="007B5BA1" w:rsidP="007B5BA1">
      <w:pPr>
        <w:pStyle w:val="Caption"/>
      </w:pPr>
      <w:bookmarkStart w:id="4" w:name="_Ref528587944"/>
      <w:r>
        <w:t xml:space="preserve">Figure </w:t>
      </w:r>
      <w:r>
        <w:fldChar w:fldCharType="begin"/>
      </w:r>
      <w:r>
        <w:instrText xml:space="preserve"> SEQ Figure \* ARABIC </w:instrText>
      </w:r>
      <w:r>
        <w:fldChar w:fldCharType="separate"/>
      </w:r>
      <w:r w:rsidR="004424C2">
        <w:rPr>
          <w:noProof/>
        </w:rPr>
        <w:t>3</w:t>
      </w:r>
      <w:r>
        <w:fldChar w:fldCharType="end"/>
      </w:r>
      <w:bookmarkEnd w:id="4"/>
      <w:r>
        <w:t xml:space="preserve"> - Number of </w:t>
      </w:r>
      <w:proofErr w:type="spellStart"/>
      <w:r>
        <w:t>Favourites</w:t>
      </w:r>
      <w:proofErr w:type="spellEnd"/>
      <w:r w:rsidR="3B961239">
        <w:rPr>
          <w:noProof/>
        </w:rPr>
        <w:drawing>
          <wp:inline distT="0" distB="0" distL="0" distR="0" wp14:anchorId="6185FB20" wp14:editId="2F612133">
            <wp:extent cx="3457575" cy="749141"/>
            <wp:effectExtent l="0" t="0" r="0" b="0"/>
            <wp:docPr id="12974716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57575" cy="749141"/>
                    </a:xfrm>
                    <a:prstGeom prst="rect">
                      <a:avLst/>
                    </a:prstGeom>
                  </pic:spPr>
                </pic:pic>
              </a:graphicData>
            </a:graphic>
          </wp:inline>
        </w:drawing>
      </w:r>
    </w:p>
    <w:p w14:paraId="41CDE4D0" w14:textId="387F3C00" w:rsidR="1FE26568" w:rsidRDefault="1FE26568" w:rsidP="1FE26568">
      <w:pPr>
        <w:jc w:val="left"/>
        <w:rPr>
          <w:rFonts w:eastAsia="Linux Libertine" w:cs="Linux Libertine"/>
          <w:sz w:val="22"/>
        </w:rPr>
      </w:pPr>
    </w:p>
    <w:p w14:paraId="148FC32B" w14:textId="6C50A272" w:rsidR="00495E3F" w:rsidRDefault="00495E3F" w:rsidP="00495E3F">
      <w:pPr>
        <w:pStyle w:val="Caption"/>
      </w:pPr>
      <w:bookmarkStart w:id="5" w:name="_Ref528588035"/>
      <w:bookmarkStart w:id="6" w:name="_Ref528588014"/>
      <w:r>
        <w:t xml:space="preserve">Table </w:t>
      </w:r>
      <w:r>
        <w:fldChar w:fldCharType="begin"/>
      </w:r>
      <w:r>
        <w:instrText xml:space="preserve"> SEQ Table \* ARABIC </w:instrText>
      </w:r>
      <w:r>
        <w:fldChar w:fldCharType="separate"/>
      </w:r>
      <w:r w:rsidR="004424C2">
        <w:rPr>
          <w:noProof/>
        </w:rPr>
        <w:t>2</w:t>
      </w:r>
      <w:r>
        <w:fldChar w:fldCharType="end"/>
      </w:r>
      <w:bookmarkEnd w:id="5"/>
      <w:r>
        <w:t xml:space="preserve"> - Text Features</w:t>
      </w:r>
      <w:bookmarkEnd w:id="6"/>
    </w:p>
    <w:p w14:paraId="06FDC9F3" w14:textId="22FD2FE1" w:rsidR="1FE26568" w:rsidRDefault="1FE26568" w:rsidP="1FE26568">
      <w:pPr>
        <w:jc w:val="left"/>
      </w:pPr>
      <w:r>
        <w:rPr>
          <w:noProof/>
        </w:rPr>
        <w:drawing>
          <wp:inline distT="0" distB="0" distL="0" distR="0" wp14:anchorId="49710251" wp14:editId="03DF10C9">
            <wp:extent cx="3325091" cy="574964"/>
            <wp:effectExtent l="0" t="0" r="0" b="0"/>
            <wp:docPr id="20360554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3325091" cy="574964"/>
                    </a:xfrm>
                    <a:prstGeom prst="rect">
                      <a:avLst/>
                    </a:prstGeom>
                  </pic:spPr>
                </pic:pic>
              </a:graphicData>
            </a:graphic>
          </wp:inline>
        </w:drawing>
      </w:r>
    </w:p>
    <w:p w14:paraId="0087935F" w14:textId="7A92D8B5" w:rsidR="1FE26568" w:rsidRDefault="3B961239" w:rsidP="3B961239">
      <w:pPr>
        <w:ind w:firstLine="0"/>
        <w:jc w:val="left"/>
        <w:rPr>
          <w:rFonts w:eastAsia="Linux Libertine" w:cs="Linux Libertine"/>
          <w:sz w:val="22"/>
        </w:rPr>
      </w:pPr>
      <w:r w:rsidRPr="3B961239">
        <w:rPr>
          <w:rFonts w:eastAsia="Linux Libertine" w:cs="Linux Libertine"/>
          <w:sz w:val="22"/>
        </w:rPr>
        <w:t xml:space="preserve">The </w:t>
      </w:r>
      <w:r w:rsidRPr="69AA4F22">
        <w:rPr>
          <w:rFonts w:eastAsia="Linux Libertine" w:cs="Linux Libertine"/>
          <w:sz w:val="22"/>
        </w:rPr>
        <w:t>models</w:t>
      </w:r>
      <w:r w:rsidRPr="3B961239">
        <w:rPr>
          <w:rFonts w:eastAsia="Linux Libertine" w:cs="Linux Libertine"/>
          <w:sz w:val="22"/>
        </w:rPr>
        <w:t xml:space="preserve"> that uses text-based features</w:t>
      </w:r>
      <w:r w:rsidR="00F92DFD">
        <w:rPr>
          <w:rFonts w:eastAsia="Linux Libertine" w:cs="Linux Libertine"/>
          <w:sz w:val="22"/>
        </w:rPr>
        <w:t xml:space="preserve"> </w:t>
      </w:r>
      <w:r w:rsidR="00F92DFD" w:rsidRPr="00553DC5">
        <w:rPr>
          <w:color w:val="0070C0"/>
        </w:rPr>
        <w:fldChar w:fldCharType="begin"/>
      </w:r>
      <w:r w:rsidR="00F92DFD" w:rsidRPr="00553DC5">
        <w:rPr>
          <w:rFonts w:eastAsia="Linux Libertine" w:cs="Linux Libertine"/>
          <w:color w:val="0070C0"/>
          <w:sz w:val="22"/>
        </w:rPr>
        <w:instrText xml:space="preserve"> REF _Ref528588035 \h </w:instrText>
      </w:r>
      <w:r w:rsidR="00F92DFD" w:rsidRPr="00553DC5">
        <w:rPr>
          <w:color w:val="0070C0"/>
        </w:rPr>
      </w:r>
      <w:r w:rsidR="00F92DFD" w:rsidRPr="00553DC5">
        <w:rPr>
          <w:rFonts w:eastAsia="Linux Libertine" w:cs="Linux Libertine"/>
          <w:color w:val="0070C0"/>
          <w:sz w:val="22"/>
        </w:rPr>
        <w:fldChar w:fldCharType="separate"/>
      </w:r>
      <w:r w:rsidR="004424C2" w:rsidRPr="00553DC5">
        <w:rPr>
          <w:color w:val="0070C0"/>
        </w:rPr>
        <w:t xml:space="preserve">Table </w:t>
      </w:r>
      <w:r w:rsidR="004424C2" w:rsidRPr="00553DC5">
        <w:rPr>
          <w:noProof/>
          <w:color w:val="0070C0"/>
        </w:rPr>
        <w:t>2</w:t>
      </w:r>
      <w:r w:rsidR="00F92DFD" w:rsidRPr="00553DC5">
        <w:rPr>
          <w:color w:val="0070C0"/>
        </w:rPr>
        <w:fldChar w:fldCharType="end"/>
      </w:r>
      <w:r w:rsidR="00F92DFD" w:rsidRPr="00553DC5">
        <w:rPr>
          <w:rFonts w:eastAsia="Linux Libertine" w:cs="Linux Libertine"/>
          <w:color w:val="0070C0"/>
          <w:sz w:val="22"/>
        </w:rPr>
        <w:t xml:space="preserve"> </w:t>
      </w:r>
      <w:r w:rsidRPr="3B961239">
        <w:rPr>
          <w:rFonts w:eastAsia="Linux Libertine" w:cs="Linux Libertine"/>
          <w:sz w:val="22"/>
        </w:rPr>
        <w:t>show slightly better results. Name being the strongest identifier so far, with an accuracy of 66%.</w:t>
      </w:r>
    </w:p>
    <w:p w14:paraId="0C5667E8" w14:textId="4575B865" w:rsidR="00917F87" w:rsidRDefault="00917F87" w:rsidP="00495E3F">
      <w:pPr>
        <w:pStyle w:val="Caption"/>
      </w:pPr>
      <w:bookmarkStart w:id="7" w:name="_Ref528588058"/>
      <w:r>
        <w:t xml:space="preserve">Table </w:t>
      </w:r>
      <w:r>
        <w:fldChar w:fldCharType="begin"/>
      </w:r>
      <w:r>
        <w:instrText xml:space="preserve"> SEQ Table \* ARABIC </w:instrText>
      </w:r>
      <w:r>
        <w:fldChar w:fldCharType="separate"/>
      </w:r>
      <w:r w:rsidR="004424C2">
        <w:rPr>
          <w:noProof/>
        </w:rPr>
        <w:t>3</w:t>
      </w:r>
      <w:r>
        <w:fldChar w:fldCharType="end"/>
      </w:r>
      <w:bookmarkEnd w:id="7"/>
      <w:r>
        <w:t xml:space="preserve"> - Combined Features</w:t>
      </w:r>
    </w:p>
    <w:p w14:paraId="2BFAE14B" w14:textId="39EC661C" w:rsidR="1FE26568" w:rsidRDefault="1FE26568" w:rsidP="1FE26568">
      <w:pPr>
        <w:jc w:val="left"/>
      </w:pPr>
      <w:r>
        <w:rPr>
          <w:noProof/>
        </w:rPr>
        <w:drawing>
          <wp:inline distT="0" distB="0" distL="0" distR="0" wp14:anchorId="74347ACA" wp14:editId="5C455317">
            <wp:extent cx="2914650" cy="880467"/>
            <wp:effectExtent l="0" t="0" r="0" b="0"/>
            <wp:docPr id="43548959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14650" cy="880467"/>
                    </a:xfrm>
                    <a:prstGeom prst="rect">
                      <a:avLst/>
                    </a:prstGeom>
                  </pic:spPr>
                </pic:pic>
              </a:graphicData>
            </a:graphic>
          </wp:inline>
        </w:drawing>
      </w:r>
    </w:p>
    <w:p w14:paraId="49EACF0B" w14:textId="15C8296C" w:rsidR="1FE26568" w:rsidRDefault="1FE26568" w:rsidP="79C4F63D">
      <w:pPr>
        <w:ind w:left="3540" w:firstLine="708"/>
        <w:jc w:val="left"/>
        <w:rPr>
          <w:rFonts w:eastAsia="Linux Libertine" w:cs="Linux Libertine"/>
          <w:sz w:val="22"/>
        </w:rPr>
      </w:pPr>
    </w:p>
    <w:p w14:paraId="1E5D62A7" w14:textId="26BA75D6" w:rsidR="1FE26568" w:rsidRDefault="1FE26568" w:rsidP="3B961239">
      <w:pPr>
        <w:ind w:firstLine="0"/>
        <w:jc w:val="left"/>
        <w:rPr>
          <w:rFonts w:eastAsia="Linux Libertine" w:cs="Linux Libertine"/>
          <w:sz w:val="22"/>
        </w:rPr>
      </w:pPr>
      <w:r w:rsidRPr="3B961239">
        <w:rPr>
          <w:rFonts w:eastAsia="Linux Libertine" w:cs="Linux Libertine"/>
          <w:sz w:val="22"/>
        </w:rPr>
        <w:lastRenderedPageBreak/>
        <w:t xml:space="preserve">However, as we combine the features used in the singular </w:t>
      </w:r>
      <w:proofErr w:type="gramStart"/>
      <w:r w:rsidRPr="3B961239">
        <w:rPr>
          <w:rFonts w:eastAsia="Linux Libertine" w:cs="Linux Libertine"/>
          <w:sz w:val="22"/>
        </w:rPr>
        <w:t>feature based</w:t>
      </w:r>
      <w:proofErr w:type="gramEnd"/>
      <w:r w:rsidRPr="3B961239">
        <w:rPr>
          <w:rFonts w:eastAsia="Linux Libertine" w:cs="Linux Libertine"/>
          <w:sz w:val="22"/>
        </w:rPr>
        <w:t xml:space="preserve"> models, the prediction accuracy rises, as high as 70%</w:t>
      </w:r>
      <w:r w:rsidR="00CF3D1B">
        <w:rPr>
          <w:rFonts w:eastAsia="Linux Libertine" w:cs="Linux Libertine"/>
          <w:sz w:val="22"/>
        </w:rPr>
        <w:t xml:space="preserve"> </w:t>
      </w:r>
      <w:r w:rsidR="00CF3D1B" w:rsidRPr="008827AA">
        <w:rPr>
          <w:rFonts w:eastAsia="Linux Libertine" w:cs="Linux Libertine"/>
          <w:color w:val="0070C0"/>
          <w:sz w:val="22"/>
        </w:rPr>
        <w:fldChar w:fldCharType="begin"/>
      </w:r>
      <w:r w:rsidR="00CF3D1B" w:rsidRPr="008827AA">
        <w:rPr>
          <w:rFonts w:eastAsia="Linux Libertine" w:cs="Linux Libertine"/>
          <w:color w:val="0070C0"/>
          <w:sz w:val="22"/>
        </w:rPr>
        <w:instrText xml:space="preserve"> REF _Ref528588058 \h </w:instrText>
      </w:r>
      <w:r w:rsidR="00CF3D1B" w:rsidRPr="008827AA">
        <w:rPr>
          <w:rFonts w:eastAsia="Linux Libertine" w:cs="Linux Libertine"/>
          <w:color w:val="0070C0"/>
          <w:sz w:val="22"/>
        </w:rPr>
      </w:r>
      <w:r w:rsidR="00CF3D1B" w:rsidRPr="008827AA">
        <w:rPr>
          <w:rFonts w:eastAsia="Linux Libertine" w:cs="Linux Libertine"/>
          <w:color w:val="0070C0"/>
          <w:sz w:val="22"/>
        </w:rPr>
        <w:fldChar w:fldCharType="separate"/>
      </w:r>
      <w:r w:rsidR="004424C2" w:rsidRPr="008827AA">
        <w:rPr>
          <w:color w:val="0070C0"/>
        </w:rPr>
        <w:t xml:space="preserve">Table </w:t>
      </w:r>
      <w:r w:rsidR="004424C2" w:rsidRPr="008827AA">
        <w:rPr>
          <w:noProof/>
          <w:color w:val="0070C0"/>
        </w:rPr>
        <w:t>3</w:t>
      </w:r>
      <w:r w:rsidR="00CF3D1B" w:rsidRPr="008827AA">
        <w:rPr>
          <w:rFonts w:eastAsia="Linux Libertine" w:cs="Linux Libertine"/>
          <w:color w:val="0070C0"/>
          <w:sz w:val="22"/>
        </w:rPr>
        <w:fldChar w:fldCharType="end"/>
      </w:r>
      <w:r w:rsidRPr="3B961239">
        <w:rPr>
          <w:rFonts w:eastAsia="Linux Libertine" w:cs="Linux Libertine"/>
          <w:sz w:val="22"/>
        </w:rPr>
        <w:t>. Following John D. Burger’s et al</w:t>
      </w:r>
      <w:sdt>
        <w:sdtPr>
          <w:rPr>
            <w:rFonts w:eastAsia="Linux Libertine" w:cs="Linux Libertine"/>
            <w:sz w:val="22"/>
          </w:rPr>
          <w:id w:val="828869030"/>
          <w:citation/>
        </w:sdtPr>
        <w:sdtEndPr/>
        <w:sdtContent>
          <w:r w:rsidR="00564DDA">
            <w:rPr>
              <w:rFonts w:eastAsia="Linux Libertine" w:cs="Linux Libertine"/>
              <w:sz w:val="22"/>
            </w:rPr>
            <w:fldChar w:fldCharType="begin"/>
          </w:r>
          <w:r w:rsidR="00564DDA">
            <w:rPr>
              <w:rFonts w:eastAsia="Linux Libertine" w:cs="Linux Libertine"/>
              <w:sz w:val="22"/>
              <w:lang w:val="en-IE"/>
            </w:rPr>
            <w:instrText xml:space="preserve"> CITATION Bur11 \l 6153 </w:instrText>
          </w:r>
          <w:r w:rsidR="00564DDA">
            <w:rPr>
              <w:rFonts w:eastAsia="Linux Libertine" w:cs="Linux Libertine"/>
              <w:sz w:val="22"/>
            </w:rPr>
            <w:fldChar w:fldCharType="separate"/>
          </w:r>
          <w:r w:rsidR="00564DDA">
            <w:rPr>
              <w:rFonts w:eastAsia="Linux Libertine" w:cs="Linux Libertine"/>
              <w:noProof/>
              <w:sz w:val="22"/>
              <w:lang w:val="en-IE"/>
            </w:rPr>
            <w:t xml:space="preserve"> </w:t>
          </w:r>
          <w:r w:rsidR="00564DDA" w:rsidRPr="00564DDA">
            <w:rPr>
              <w:rFonts w:eastAsia="Linux Libertine" w:cs="Linux Libertine"/>
              <w:noProof/>
              <w:sz w:val="22"/>
              <w:lang w:val="en-IE"/>
            </w:rPr>
            <w:t>(Burger, Henderson, Kim, &amp; Zarrella, 2011)</w:t>
          </w:r>
          <w:r w:rsidR="00564DDA">
            <w:rPr>
              <w:rFonts w:eastAsia="Linux Libertine" w:cs="Linux Libertine"/>
              <w:sz w:val="22"/>
            </w:rPr>
            <w:fldChar w:fldCharType="end"/>
          </w:r>
        </w:sdtContent>
      </w:sdt>
      <w:r w:rsidRPr="3B961239">
        <w:rPr>
          <w:rFonts w:eastAsia="Linux Libertine" w:cs="Linux Libertine"/>
          <w:sz w:val="22"/>
        </w:rPr>
        <w:t xml:space="preserve"> success with using the name, tweet, description and </w:t>
      </w:r>
      <w:proofErr w:type="spellStart"/>
      <w:r w:rsidRPr="3B961239">
        <w:rPr>
          <w:rFonts w:eastAsia="Linux Libertine" w:cs="Linux Libertine"/>
          <w:sz w:val="22"/>
        </w:rPr>
        <w:t>screen_name</w:t>
      </w:r>
      <w:proofErr w:type="spellEnd"/>
      <w:r w:rsidRPr="3B961239">
        <w:rPr>
          <w:rFonts w:eastAsia="Linux Libertine" w:cs="Linux Libertine"/>
          <w:sz w:val="22"/>
        </w:rPr>
        <w:t>, we chose to combine this type of data in various combinations to feed as features into our models. Those combinations that returned high accuracy are shown in the above table</w:t>
      </w:r>
      <w:r w:rsidR="00F92DFD">
        <w:rPr>
          <w:rFonts w:eastAsia="Linux Libertine" w:cs="Linux Libertine"/>
          <w:sz w:val="22"/>
        </w:rPr>
        <w:t xml:space="preserve"> </w:t>
      </w:r>
      <w:r w:rsidR="00F92DFD" w:rsidRPr="00F92DFD">
        <w:rPr>
          <w:rFonts w:eastAsia="Linux Libertine" w:cs="Linux Libertine"/>
          <w:color w:val="0070C0"/>
          <w:sz w:val="22"/>
        </w:rPr>
        <w:fldChar w:fldCharType="begin"/>
      </w:r>
      <w:r w:rsidR="00F92DFD" w:rsidRPr="008827AA">
        <w:rPr>
          <w:rFonts w:eastAsia="Linux Libertine" w:cs="Linux Libertine"/>
          <w:color w:val="0070C0"/>
          <w:sz w:val="22"/>
        </w:rPr>
        <w:instrText xml:space="preserve"> REF _Ref528588058 \h </w:instrText>
      </w:r>
      <w:r w:rsidR="00F92DFD" w:rsidRPr="00F92DFD">
        <w:rPr>
          <w:rFonts w:eastAsia="Linux Libertine" w:cs="Linux Libertine"/>
          <w:color w:val="0070C0"/>
          <w:sz w:val="22"/>
        </w:rPr>
      </w:r>
      <w:r w:rsidR="00F92DFD" w:rsidRPr="00F92DFD">
        <w:rPr>
          <w:rFonts w:eastAsia="Linux Libertine" w:cs="Linux Libertine"/>
          <w:color w:val="0070C0"/>
          <w:sz w:val="22"/>
        </w:rPr>
        <w:fldChar w:fldCharType="separate"/>
      </w:r>
      <w:proofErr w:type="spellStart"/>
      <w:r w:rsidR="004424C2" w:rsidRPr="008827AA">
        <w:rPr>
          <w:color w:val="0070C0"/>
        </w:rPr>
        <w:t>Table</w:t>
      </w:r>
      <w:proofErr w:type="spellEnd"/>
      <w:r w:rsidR="004424C2" w:rsidRPr="008827AA">
        <w:rPr>
          <w:color w:val="0070C0"/>
        </w:rPr>
        <w:t xml:space="preserve"> </w:t>
      </w:r>
      <w:r w:rsidR="004424C2" w:rsidRPr="008827AA">
        <w:rPr>
          <w:noProof/>
          <w:color w:val="0070C0"/>
        </w:rPr>
        <w:t>3</w:t>
      </w:r>
      <w:r w:rsidR="00F92DFD" w:rsidRPr="00F92DFD">
        <w:rPr>
          <w:rFonts w:eastAsia="Linux Libertine" w:cs="Linux Libertine"/>
          <w:color w:val="0070C0"/>
          <w:sz w:val="22"/>
        </w:rPr>
        <w:fldChar w:fldCharType="end"/>
      </w:r>
    </w:p>
    <w:p w14:paraId="747A5F9E" w14:textId="0F431530" w:rsidR="1FE26568" w:rsidRDefault="1FE26568" w:rsidP="1FE26568">
      <w:pPr>
        <w:jc w:val="left"/>
        <w:rPr>
          <w:rFonts w:eastAsia="Linux Libertine" w:cs="Linux Libertine"/>
          <w:sz w:val="22"/>
        </w:rPr>
      </w:pPr>
    </w:p>
    <w:p w14:paraId="7B4D8098" w14:textId="27DE502F" w:rsidR="1FE26568" w:rsidRDefault="3B961239" w:rsidP="3229B539">
      <w:pPr>
        <w:ind w:firstLine="0"/>
        <w:jc w:val="left"/>
        <w:rPr>
          <w:rFonts w:eastAsia="Linux Libertine" w:cs="Linux Libertine"/>
          <w:sz w:val="22"/>
        </w:rPr>
      </w:pPr>
      <w:r w:rsidRPr="3B961239">
        <w:rPr>
          <w:rFonts w:eastAsia="Linux Libertine" w:cs="Linux Libertine"/>
          <w:sz w:val="22"/>
        </w:rPr>
        <w:t xml:space="preserve">We believe that these results aren’t strong enough to </w:t>
      </w:r>
      <w:proofErr w:type="spellStart"/>
      <w:r w:rsidRPr="3B961239">
        <w:rPr>
          <w:rFonts w:eastAsia="Linux Libertine" w:cs="Linux Libertine"/>
          <w:sz w:val="22"/>
        </w:rPr>
        <w:t>used</w:t>
      </w:r>
      <w:proofErr w:type="spellEnd"/>
      <w:r w:rsidRPr="3B961239">
        <w:rPr>
          <w:rFonts w:eastAsia="Linux Libertine" w:cs="Linux Libertine"/>
          <w:sz w:val="22"/>
        </w:rPr>
        <w:t xml:space="preserve"> as a classifier in a commercial or professional environment. Our best model, which used name and </w:t>
      </w:r>
      <w:proofErr w:type="spellStart"/>
      <w:r w:rsidRPr="3B961239">
        <w:rPr>
          <w:rFonts w:eastAsia="Linux Libertine" w:cs="Linux Libertine"/>
          <w:sz w:val="22"/>
        </w:rPr>
        <w:t>screen_name</w:t>
      </w:r>
      <w:proofErr w:type="spellEnd"/>
      <w:r w:rsidRPr="3B961239">
        <w:rPr>
          <w:rFonts w:eastAsia="Linux Libertine" w:cs="Linux Libertine"/>
          <w:sz w:val="22"/>
        </w:rPr>
        <w:t xml:space="preserve"> data</w:t>
      </w:r>
      <w:r w:rsidR="00F92DFD">
        <w:rPr>
          <w:rFonts w:eastAsia="Linux Libertine" w:cs="Linux Libertine"/>
          <w:sz w:val="22"/>
        </w:rPr>
        <w:t xml:space="preserve"> </w:t>
      </w:r>
      <w:r w:rsidR="00F92DFD" w:rsidRPr="004B74A0">
        <w:rPr>
          <w:color w:val="0070C0"/>
        </w:rPr>
        <w:fldChar w:fldCharType="begin"/>
      </w:r>
      <w:r w:rsidR="00F92DFD" w:rsidRPr="004B74A0">
        <w:rPr>
          <w:rFonts w:eastAsia="Linux Libertine" w:cs="Linux Libertine"/>
          <w:color w:val="0070C0"/>
          <w:sz w:val="22"/>
        </w:rPr>
        <w:instrText xml:space="preserve"> REF _Ref528588058 \h </w:instrText>
      </w:r>
      <w:r w:rsidR="00F92DFD" w:rsidRPr="004B74A0">
        <w:rPr>
          <w:color w:val="0070C0"/>
        </w:rPr>
      </w:r>
      <w:r w:rsidR="00F92DFD" w:rsidRPr="004B74A0">
        <w:rPr>
          <w:rFonts w:eastAsia="Linux Libertine" w:cs="Linux Libertine"/>
          <w:color w:val="0070C0"/>
          <w:sz w:val="22"/>
        </w:rPr>
        <w:fldChar w:fldCharType="separate"/>
      </w:r>
      <w:r w:rsidR="004424C2" w:rsidRPr="004B74A0">
        <w:rPr>
          <w:color w:val="0070C0"/>
        </w:rPr>
        <w:t xml:space="preserve">Table </w:t>
      </w:r>
      <w:r w:rsidR="004424C2" w:rsidRPr="004B74A0">
        <w:rPr>
          <w:noProof/>
          <w:color w:val="0070C0"/>
        </w:rPr>
        <w:t>3</w:t>
      </w:r>
      <w:r w:rsidR="00F92DFD" w:rsidRPr="004B74A0">
        <w:rPr>
          <w:color w:val="0070C0"/>
        </w:rPr>
        <w:fldChar w:fldCharType="end"/>
      </w:r>
      <w:r w:rsidRPr="3B961239">
        <w:rPr>
          <w:rFonts w:eastAsia="Linux Libertine" w:cs="Linux Libertine"/>
          <w:sz w:val="22"/>
        </w:rPr>
        <w:t>, was able to reach an accuracy of 71%,</w:t>
      </w:r>
      <w:r w:rsidR="1FE26568" w:rsidRPr="3B961239">
        <w:rPr>
          <w:rFonts w:eastAsia="Linux Libertine" w:cs="Linux Libertine"/>
          <w:sz w:val="22"/>
        </w:rPr>
        <w:t xml:space="preserve"> which is less than the 92% reported by John D. Burger et al</w:t>
      </w:r>
      <w:sdt>
        <w:sdtPr>
          <w:rPr>
            <w:rFonts w:eastAsia="Linux Libertine" w:cs="Linux Libertine"/>
            <w:sz w:val="22"/>
          </w:rPr>
          <w:id w:val="505489745"/>
          <w:citation/>
        </w:sdtPr>
        <w:sdtEndPr/>
        <w:sdtContent>
          <w:r w:rsidR="00564DDA">
            <w:rPr>
              <w:rFonts w:eastAsia="Linux Libertine" w:cs="Linux Libertine"/>
              <w:sz w:val="22"/>
            </w:rPr>
            <w:fldChar w:fldCharType="begin"/>
          </w:r>
          <w:r w:rsidR="00564DDA">
            <w:rPr>
              <w:rFonts w:eastAsia="Linux Libertine" w:cs="Linux Libertine"/>
              <w:sz w:val="22"/>
              <w:lang w:val="en-IE"/>
            </w:rPr>
            <w:instrText xml:space="preserve"> CITATION Bur11 \l 6153 </w:instrText>
          </w:r>
          <w:r w:rsidR="00564DDA">
            <w:rPr>
              <w:rFonts w:eastAsia="Linux Libertine" w:cs="Linux Libertine"/>
              <w:sz w:val="22"/>
            </w:rPr>
            <w:fldChar w:fldCharType="separate"/>
          </w:r>
          <w:r w:rsidR="00564DDA">
            <w:rPr>
              <w:rFonts w:eastAsia="Linux Libertine" w:cs="Linux Libertine"/>
              <w:noProof/>
              <w:sz w:val="22"/>
              <w:lang w:val="en-IE"/>
            </w:rPr>
            <w:t xml:space="preserve"> </w:t>
          </w:r>
          <w:r w:rsidR="00564DDA" w:rsidRPr="00564DDA">
            <w:rPr>
              <w:rFonts w:eastAsia="Linux Libertine" w:cs="Linux Libertine"/>
              <w:noProof/>
              <w:sz w:val="22"/>
              <w:lang w:val="en-IE"/>
            </w:rPr>
            <w:t>(Burger, Henderson, Kim, &amp; Zarrella, 2011)</w:t>
          </w:r>
          <w:r w:rsidR="00564DDA">
            <w:rPr>
              <w:rFonts w:eastAsia="Linux Libertine" w:cs="Linux Libertine"/>
              <w:sz w:val="22"/>
            </w:rPr>
            <w:fldChar w:fldCharType="end"/>
          </w:r>
        </w:sdtContent>
      </w:sdt>
      <w:r w:rsidR="1FE26568" w:rsidRPr="3B961239">
        <w:rPr>
          <w:rFonts w:eastAsia="Linux Libertine" w:cs="Linux Libertine"/>
          <w:sz w:val="22"/>
        </w:rPr>
        <w:t xml:space="preserve"> and the 80% reported by Clay Fink et al</w:t>
      </w:r>
      <w:sdt>
        <w:sdtPr>
          <w:rPr>
            <w:rFonts w:eastAsia="Linux Libertine" w:cs="Linux Libertine"/>
            <w:sz w:val="22"/>
          </w:rPr>
          <w:id w:val="-230853986"/>
          <w:citation/>
        </w:sdtPr>
        <w:sdtEndPr/>
        <w:sdtContent>
          <w:r w:rsidR="00564DDA">
            <w:rPr>
              <w:rFonts w:eastAsia="Linux Libertine" w:cs="Linux Libertine"/>
              <w:sz w:val="22"/>
            </w:rPr>
            <w:fldChar w:fldCharType="begin"/>
          </w:r>
          <w:r w:rsidR="00564DDA">
            <w:rPr>
              <w:rFonts w:eastAsia="Linux Libertine" w:cs="Linux Libertine"/>
              <w:sz w:val="22"/>
              <w:lang w:val="en-IE"/>
            </w:rPr>
            <w:instrText xml:space="preserve"> CITATION Fin12 \l 6153 </w:instrText>
          </w:r>
          <w:r w:rsidR="00564DDA">
            <w:rPr>
              <w:rFonts w:eastAsia="Linux Libertine" w:cs="Linux Libertine"/>
              <w:sz w:val="22"/>
            </w:rPr>
            <w:fldChar w:fldCharType="separate"/>
          </w:r>
          <w:r w:rsidR="00564DDA">
            <w:rPr>
              <w:rFonts w:eastAsia="Linux Libertine" w:cs="Linux Libertine"/>
              <w:noProof/>
              <w:sz w:val="22"/>
              <w:lang w:val="en-IE"/>
            </w:rPr>
            <w:t xml:space="preserve"> </w:t>
          </w:r>
          <w:r w:rsidR="00564DDA" w:rsidRPr="00564DDA">
            <w:rPr>
              <w:rFonts w:eastAsia="Linux Libertine" w:cs="Linux Libertine"/>
              <w:noProof/>
              <w:sz w:val="22"/>
              <w:lang w:val="en-IE"/>
            </w:rPr>
            <w:t>(Fink, Kopecky, &amp; Morawski, 2012)</w:t>
          </w:r>
          <w:r w:rsidR="00564DDA">
            <w:rPr>
              <w:rFonts w:eastAsia="Linux Libertine" w:cs="Linux Libertine"/>
              <w:sz w:val="22"/>
            </w:rPr>
            <w:fldChar w:fldCharType="end"/>
          </w:r>
        </w:sdtContent>
      </w:sdt>
      <w:r w:rsidR="1FE26568" w:rsidRPr="3B961239">
        <w:rPr>
          <w:rFonts w:eastAsia="Linux Libertine" w:cs="Linux Libertine"/>
          <w:sz w:val="22"/>
        </w:rPr>
        <w:t>.</w:t>
      </w:r>
    </w:p>
    <w:p w14:paraId="16CB64C1" w14:textId="6A4BF29E" w:rsidR="1FE26568" w:rsidRDefault="1FE26568" w:rsidP="3229B539">
      <w:pPr>
        <w:ind w:firstLine="0"/>
        <w:jc w:val="left"/>
        <w:rPr>
          <w:rFonts w:eastAsia="Linux Libertine" w:cs="Linux Libertine"/>
          <w:sz w:val="22"/>
        </w:rPr>
      </w:pPr>
    </w:p>
    <w:p w14:paraId="237318F1" w14:textId="44D1B42B" w:rsidR="75ADA27A" w:rsidRDefault="1FE26568" w:rsidP="2C7CADD9">
      <w:pPr>
        <w:ind w:firstLine="0"/>
        <w:jc w:val="left"/>
        <w:rPr>
          <w:rFonts w:eastAsia="Linux Libertine" w:cs="Linux Libertine"/>
          <w:sz w:val="22"/>
        </w:rPr>
      </w:pPr>
      <w:r w:rsidRPr="2C7CADD9">
        <w:rPr>
          <w:rFonts w:eastAsia="Linux Libertine" w:cs="Linux Libertine"/>
          <w:sz w:val="22"/>
        </w:rPr>
        <w:t>Hence</w:t>
      </w:r>
      <w:r w:rsidRPr="3229B539">
        <w:rPr>
          <w:rFonts w:eastAsia="Linux Libertine" w:cs="Linux Libertine"/>
          <w:sz w:val="22"/>
        </w:rPr>
        <w:t>, name</w:t>
      </w:r>
      <w:r w:rsidRPr="16290330">
        <w:rPr>
          <w:rFonts w:eastAsia="Linux Libertine" w:cs="Linux Libertine"/>
          <w:sz w:val="22"/>
        </w:rPr>
        <w:t xml:space="preserve"> </w:t>
      </w:r>
      <w:r w:rsidRPr="30C48ED2">
        <w:rPr>
          <w:rFonts w:eastAsia="Linux Libertine" w:cs="Linux Libertine"/>
          <w:sz w:val="22"/>
        </w:rPr>
        <w:t xml:space="preserve">is the most </w:t>
      </w:r>
      <w:r w:rsidRPr="5FFDF7DA">
        <w:rPr>
          <w:rFonts w:eastAsia="Linux Libertine" w:cs="Linux Libertine"/>
          <w:sz w:val="22"/>
        </w:rPr>
        <w:t xml:space="preserve">indicative of gender, and </w:t>
      </w:r>
      <w:r w:rsidRPr="012DC42D">
        <w:rPr>
          <w:rFonts w:eastAsia="Linux Libertine" w:cs="Linux Libertine"/>
          <w:sz w:val="22"/>
        </w:rPr>
        <w:t>when</w:t>
      </w:r>
      <w:r w:rsidRPr="5FFDF7DA">
        <w:rPr>
          <w:rFonts w:eastAsia="Linux Libertine" w:cs="Linux Libertine"/>
          <w:sz w:val="22"/>
        </w:rPr>
        <w:t xml:space="preserve"> combining feature data into a single model, name and </w:t>
      </w:r>
      <w:proofErr w:type="spellStart"/>
      <w:r w:rsidRPr="5FFDF7DA">
        <w:rPr>
          <w:rFonts w:eastAsia="Linux Libertine" w:cs="Linux Libertine"/>
          <w:sz w:val="22"/>
        </w:rPr>
        <w:t>screen_name</w:t>
      </w:r>
      <w:proofErr w:type="spellEnd"/>
      <w:r w:rsidRPr="5FFDF7DA">
        <w:rPr>
          <w:rFonts w:eastAsia="Linux Libertine" w:cs="Linux Libertine"/>
          <w:sz w:val="22"/>
        </w:rPr>
        <w:t xml:space="preserve"> </w:t>
      </w:r>
      <w:proofErr w:type="gramStart"/>
      <w:r w:rsidRPr="5FFDF7DA">
        <w:rPr>
          <w:rFonts w:eastAsia="Linux Libertine" w:cs="Linux Libertine"/>
          <w:sz w:val="22"/>
        </w:rPr>
        <w:t>are</w:t>
      </w:r>
      <w:proofErr w:type="gramEnd"/>
      <w:r w:rsidRPr="5FFDF7DA">
        <w:rPr>
          <w:rFonts w:eastAsia="Linux Libertine" w:cs="Linux Libertine"/>
          <w:sz w:val="22"/>
        </w:rPr>
        <w:t xml:space="preserve"> the most </w:t>
      </w:r>
      <w:r w:rsidRPr="0B8D73E6">
        <w:rPr>
          <w:rFonts w:eastAsia="Linux Libertine" w:cs="Linux Libertine"/>
          <w:sz w:val="22"/>
        </w:rPr>
        <w:t>indicative</w:t>
      </w:r>
      <w:r w:rsidRPr="5FFDF7DA">
        <w:rPr>
          <w:rFonts w:eastAsia="Linux Libertine" w:cs="Linux Libertine"/>
          <w:sz w:val="22"/>
        </w:rPr>
        <w:t>.</w:t>
      </w:r>
    </w:p>
    <w:p w14:paraId="5DDB8834" w14:textId="77777777" w:rsidR="75ADA27A" w:rsidRDefault="75ADA27A" w:rsidP="75ADA27A">
      <w:pPr>
        <w:ind w:firstLine="0"/>
        <w:jc w:val="left"/>
        <w:rPr>
          <w:rFonts w:eastAsia="Linux Libertine" w:cs="Linux Libertine"/>
          <w:sz w:val="22"/>
        </w:rPr>
      </w:pPr>
    </w:p>
    <w:p w14:paraId="6EC14FA6" w14:textId="364C0FBB" w:rsidR="1FE26568" w:rsidRDefault="1FE26568" w:rsidP="1FE26568">
      <w:pPr>
        <w:jc w:val="left"/>
        <w:rPr>
          <w:rFonts w:eastAsia="Linux Libertine" w:cs="Linux Libertine"/>
          <w:sz w:val="22"/>
        </w:rPr>
      </w:pPr>
    </w:p>
    <w:p w14:paraId="7C1B085D" w14:textId="6387C0C1" w:rsidR="1FE26568" w:rsidRDefault="3B961239" w:rsidP="3B961239">
      <w:pPr>
        <w:jc w:val="left"/>
        <w:rPr>
          <w:rFonts w:eastAsia="Linux Libertine" w:cs="Linux Libertine"/>
          <w:sz w:val="22"/>
          <w:u w:val="single"/>
        </w:rPr>
      </w:pPr>
      <w:r w:rsidRPr="3B961239">
        <w:rPr>
          <w:rFonts w:eastAsia="Linux Libertine" w:cs="Linux Libertine"/>
          <w:b/>
          <w:bCs/>
          <w:sz w:val="22"/>
        </w:rPr>
        <w:t>5 LIMITATIONS AND OUTLOOK</w:t>
      </w:r>
    </w:p>
    <w:p w14:paraId="4E37418D" w14:textId="50F7BC87" w:rsidR="1FE26568" w:rsidRDefault="1FE26568" w:rsidP="1FE26568">
      <w:pPr>
        <w:jc w:val="left"/>
        <w:rPr>
          <w:rFonts w:eastAsia="Linux Libertine" w:cs="Linux Libertine"/>
        </w:rPr>
      </w:pPr>
    </w:p>
    <w:p w14:paraId="17CAB59E" w14:textId="11A28299" w:rsidR="3B961239" w:rsidRDefault="3B961239" w:rsidP="3B961239">
      <w:pPr>
        <w:ind w:firstLine="0"/>
        <w:jc w:val="left"/>
        <w:rPr>
          <w:rFonts w:eastAsia="Linux Libertine" w:cs="Linux Libertine"/>
          <w:sz w:val="22"/>
        </w:rPr>
      </w:pPr>
      <w:r w:rsidRPr="3B961239">
        <w:rPr>
          <w:rFonts w:eastAsia="Linux Libertine" w:cs="Linux Libertine"/>
          <w:sz w:val="22"/>
        </w:rPr>
        <w:t>The main limitation that we encountered, was that a major part of our data was not linearly separable (particularly the numeric data). A polynomial kernel was used to cater for this fact, but still the predication accuracy remained low.</w:t>
      </w:r>
    </w:p>
    <w:p w14:paraId="55D752C2" w14:textId="77777777" w:rsidR="009F301F" w:rsidRDefault="009F301F" w:rsidP="3B961239">
      <w:pPr>
        <w:ind w:firstLine="0"/>
        <w:jc w:val="left"/>
        <w:rPr>
          <w:rFonts w:eastAsia="Linux Libertine" w:cs="Linux Libertine"/>
          <w:sz w:val="22"/>
        </w:rPr>
      </w:pPr>
    </w:p>
    <w:p w14:paraId="4FE83A12" w14:textId="0113BA29" w:rsidR="3B961239" w:rsidRDefault="3B961239" w:rsidP="3B961239">
      <w:pPr>
        <w:ind w:firstLine="0"/>
        <w:jc w:val="left"/>
        <w:rPr>
          <w:rFonts w:eastAsia="Linux Libertine" w:cs="Linux Libertine"/>
          <w:sz w:val="22"/>
        </w:rPr>
      </w:pPr>
      <w:r w:rsidRPr="3B961239">
        <w:rPr>
          <w:rFonts w:eastAsia="Linux Libertine" w:cs="Linux Libertine"/>
          <w:sz w:val="22"/>
        </w:rPr>
        <w:t>Text classification showed better results over numerical features. An exploration into classifying users based on their tweets could offer more promising results</w:t>
      </w:r>
    </w:p>
    <w:p w14:paraId="3DF8C033" w14:textId="2D059523" w:rsidR="1FE26568" w:rsidRDefault="1FE26568" w:rsidP="3B961239">
      <w:pPr>
        <w:ind w:firstLine="0"/>
        <w:jc w:val="left"/>
        <w:rPr>
          <w:rFonts w:eastAsia="Linux Libertine" w:cs="Linux Libertine"/>
          <w:sz w:val="22"/>
        </w:rPr>
      </w:pPr>
    </w:p>
    <w:sdt>
      <w:sdtPr>
        <w:rPr>
          <w:rFonts w:eastAsiaTheme="minorHAnsi" w:cstheme="minorBidi"/>
          <w:b w:val="0"/>
          <w:bCs w:val="0"/>
          <w:caps w:val="0"/>
          <w:sz w:val="18"/>
          <w:szCs w:val="22"/>
        </w:rPr>
        <w:id w:val="1772506629"/>
        <w:docPartObj>
          <w:docPartGallery w:val="Bibliographies"/>
          <w:docPartUnique/>
        </w:docPartObj>
      </w:sdtPr>
      <w:sdtEndPr/>
      <w:sdtContent>
        <w:p w14:paraId="4FFDBA93" w14:textId="01DDCB77" w:rsidR="00BC299A" w:rsidRDefault="3B961239">
          <w:pPr>
            <w:pStyle w:val="Heading1"/>
          </w:pPr>
          <w:r>
            <w:t>Bibliography</w:t>
          </w:r>
        </w:p>
        <w:sdt>
          <w:sdtPr>
            <w:id w:val="111145805"/>
            <w:bibliography/>
          </w:sdtPr>
          <w:sdtEndPr/>
          <w:sdtContent>
            <w:p w14:paraId="13949EEE" w14:textId="77777777" w:rsidR="00BC299A" w:rsidRDefault="00BC299A" w:rsidP="00BC299A">
              <w:pPr>
                <w:pStyle w:val="Bibliography"/>
                <w:ind w:left="720" w:hanging="720"/>
                <w:rPr>
                  <w:noProof/>
                  <w:sz w:val="24"/>
                  <w:szCs w:val="24"/>
                </w:rPr>
              </w:pPr>
              <w:r>
                <w:fldChar w:fldCharType="begin"/>
              </w:r>
              <w:r>
                <w:instrText xml:space="preserve"> BIBLIOGRAPHY </w:instrText>
              </w:r>
              <w:r>
                <w:fldChar w:fldCharType="separate"/>
              </w:r>
              <w:r>
                <w:rPr>
                  <w:noProof/>
                </w:rPr>
                <w:t xml:space="preserve">Burger, J. D., Henderson, J., Kim, G., &amp; Zarrella, G. (2011). </w:t>
              </w:r>
              <w:r>
                <w:rPr>
                  <w:i/>
                  <w:iCs/>
                  <w:noProof/>
                </w:rPr>
                <w:t>Discriminating Gender on Twitter.</w:t>
              </w:r>
              <w:r>
                <w:rPr>
                  <w:noProof/>
                </w:rPr>
                <w:t xml:space="preserve"> Massachusetts: The MITRE Corporation.</w:t>
              </w:r>
            </w:p>
            <w:p w14:paraId="47A1CD74" w14:textId="77777777" w:rsidR="00BC299A" w:rsidRDefault="00BC299A" w:rsidP="00BC299A">
              <w:pPr>
                <w:pStyle w:val="Bibliography"/>
                <w:ind w:left="720" w:hanging="720"/>
                <w:rPr>
                  <w:noProof/>
                </w:rPr>
              </w:pPr>
              <w:r>
                <w:rPr>
                  <w:noProof/>
                </w:rPr>
                <w:t xml:space="preserve">dbaghern. (2017, October 30). </w:t>
              </w:r>
              <w:r>
                <w:rPr>
                  <w:i/>
                  <w:iCs/>
                  <w:noProof/>
                </w:rPr>
                <w:t>A Deep Dive Into Sklearn Pipelines</w:t>
              </w:r>
              <w:r>
                <w:rPr>
                  <w:noProof/>
                </w:rPr>
                <w:t xml:space="preserve">. Retrieved from www.kaggle.com: </w:t>
              </w:r>
              <w:r>
                <w:rPr>
                  <w:noProof/>
                </w:rPr>
                <w:t>https://www.kaggle.com/baghern/a-deep-dive-into-sklearn-pipelines</w:t>
              </w:r>
            </w:p>
            <w:p w14:paraId="2553AF70" w14:textId="77777777" w:rsidR="00BC299A" w:rsidRDefault="00BC299A" w:rsidP="00BC299A">
              <w:pPr>
                <w:pStyle w:val="Bibliography"/>
                <w:ind w:left="720" w:hanging="720"/>
                <w:rPr>
                  <w:noProof/>
                </w:rPr>
              </w:pPr>
              <w:r>
                <w:rPr>
                  <w:noProof/>
                </w:rPr>
                <w:t xml:space="preserve">Fink, C., Kopecky, J., &amp; Morawski, M. (2012). </w:t>
              </w:r>
              <w:r>
                <w:rPr>
                  <w:i/>
                  <w:iCs/>
                  <w:noProof/>
                </w:rPr>
                <w:t>Inferring Gender from the Content of Tweets:.</w:t>
              </w:r>
              <w:r>
                <w:rPr>
                  <w:noProof/>
                </w:rPr>
                <w:t xml:space="preserve"> Maryland: ICWSM.</w:t>
              </w:r>
            </w:p>
            <w:p w14:paraId="167E1C6E" w14:textId="77777777" w:rsidR="00BC299A" w:rsidRDefault="00BC299A" w:rsidP="00BC299A">
              <w:pPr>
                <w:pStyle w:val="Bibliography"/>
                <w:ind w:left="720" w:hanging="720"/>
                <w:rPr>
                  <w:noProof/>
                </w:rPr>
              </w:pPr>
              <w:r>
                <w:rPr>
                  <w:noProof/>
                </w:rPr>
                <w:t xml:space="preserve">Liu, W., &amp; Ruths, D. (2013). What’s in a Name? Using First Names. </w:t>
              </w:r>
              <w:r>
                <w:rPr>
                  <w:i/>
                  <w:iCs/>
                  <w:noProof/>
                </w:rPr>
                <w:t>AAAI Spring Symposium - Technical Report</w:t>
              </w:r>
              <w:r>
                <w:rPr>
                  <w:noProof/>
                </w:rPr>
                <w:t>, 10-16.</w:t>
              </w:r>
            </w:p>
            <w:p w14:paraId="7F155909" w14:textId="77777777" w:rsidR="00BC299A" w:rsidRDefault="00BC299A" w:rsidP="00BC299A">
              <w:pPr>
                <w:pStyle w:val="Bibliography"/>
                <w:ind w:left="720" w:hanging="720"/>
                <w:rPr>
                  <w:noProof/>
                </w:rPr>
              </w:pPr>
              <w:r>
                <w:rPr>
                  <w:noProof/>
                </w:rPr>
                <w:t xml:space="preserve">Usman, M. (2018, August 27). </w:t>
              </w:r>
              <w:r>
                <w:rPr>
                  <w:i/>
                  <w:iCs/>
                  <w:noProof/>
                </w:rPr>
                <w:t>Text Classification with Python and Scikit-Learn</w:t>
              </w:r>
              <w:r>
                <w:rPr>
                  <w:noProof/>
                </w:rPr>
                <w:t>. Retrieved from stackabuse: https://stackabuse.com/text-classification-with-python-and-scikit-learn/</w:t>
              </w:r>
            </w:p>
            <w:p w14:paraId="53EB8C0B" w14:textId="7105AD7F" w:rsidR="00BC299A" w:rsidRDefault="00BC299A" w:rsidP="00BC299A">
              <w:r>
                <w:rPr>
                  <w:b/>
                  <w:bCs/>
                  <w:noProof/>
                </w:rPr>
                <w:fldChar w:fldCharType="end"/>
              </w:r>
            </w:p>
          </w:sdtContent>
        </w:sdt>
      </w:sdtContent>
    </w:sdt>
    <w:p w14:paraId="5E52603D" w14:textId="0027C533" w:rsidR="1FE26568" w:rsidRDefault="1FE26568" w:rsidP="1FE26568">
      <w:pPr>
        <w:jc w:val="left"/>
        <w:rPr>
          <w:rFonts w:eastAsia="Linux Libertine" w:cs="Linux Libertine"/>
        </w:rPr>
      </w:pPr>
    </w:p>
    <w:p w14:paraId="069EAE5B" w14:textId="25C84CAD" w:rsidR="1FE26568" w:rsidRDefault="1FE26568" w:rsidP="1FE26568">
      <w:pPr>
        <w:jc w:val="left"/>
        <w:rPr>
          <w:rFonts w:eastAsia="Linux Libertine" w:cs="Linux Libertine"/>
        </w:rPr>
      </w:pPr>
      <w:r>
        <w:br/>
      </w:r>
    </w:p>
    <w:p w14:paraId="682743E1" w14:textId="68096D8D" w:rsidR="1FE26568" w:rsidRDefault="1FE26568" w:rsidP="1FE26568">
      <w:pPr>
        <w:spacing w:line="240" w:lineRule="auto"/>
        <w:ind w:firstLine="0"/>
        <w:jc w:val="left"/>
        <w:rPr>
          <w:rFonts w:eastAsia="Linux Libertine" w:cs="Linux Libertine"/>
          <w:b/>
          <w:bCs/>
        </w:rPr>
      </w:pPr>
    </w:p>
    <w:sectPr w:rsidR="1FE26568" w:rsidSect="00DA041E">
      <w:headerReference w:type="first" r:id="rId24"/>
      <w:footerReference w:type="first" r:id="rId2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108108" w14:textId="77777777" w:rsidR="009E30B6" w:rsidRDefault="009E30B6" w:rsidP="00842867">
      <w:r>
        <w:separator/>
      </w:r>
    </w:p>
  </w:endnote>
  <w:endnote w:type="continuationSeparator" w:id="0">
    <w:p w14:paraId="4E435345" w14:textId="77777777" w:rsidR="009E30B6" w:rsidRDefault="009E30B6" w:rsidP="00842867">
      <w:r>
        <w:continuationSeparator/>
      </w:r>
    </w:p>
  </w:endnote>
  <w:endnote w:type="continuationNotice" w:id="1">
    <w:p w14:paraId="78664ADF" w14:textId="77777777" w:rsidR="009E30B6" w:rsidRDefault="009E30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Cambria"/>
    <w:charset w:val="00"/>
    <w:family w:val="auto"/>
    <w:pitch w:val="variable"/>
    <w:sig w:usb0="E0000AFF" w:usb1="5200E5FB" w:usb2="02000020" w:usb3="00000000" w:csb0="000001BF" w:csb1="00000000"/>
  </w:font>
  <w:font w:name="Linux Biolinum">
    <w:altName w:val="Calibri"/>
    <w:charset w:val="00"/>
    <w:family w:val="auto"/>
    <w:pitch w:val="variable"/>
    <w:sig w:usb0="E0000AFF" w:usb1="5000E5FB" w:usb2="00000020" w:usb3="00000000" w:csb0="000001B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B3762" w14:textId="401CAB2C" w:rsidR="00DA041E" w:rsidRPr="00DA041E" w:rsidRDefault="00DA041E"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453C87">
      <w:rPr>
        <w:rStyle w:val="PageNumber"/>
        <w:rFonts w:ascii="Linux Biolinum" w:hAnsi="Linux Biolinum" w:cs="Linux Biolinum"/>
        <w:noProof/>
      </w:rPr>
      <w:t>4</w:t>
    </w:r>
    <w:r w:rsidRPr="00DA041E">
      <w:rPr>
        <w:rStyle w:val="PageNumber"/>
        <w:rFonts w:ascii="Linux Biolinum" w:hAnsi="Linux Biolinum" w:cs="Linux Biolinum"/>
      </w:rPr>
      <w:fldChar w:fldCharType="end"/>
    </w:r>
  </w:p>
  <w:p w14:paraId="70C8ADCC" w14:textId="77777777" w:rsidR="00DA041E" w:rsidRPr="00DA041E" w:rsidRDefault="00DA041E"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22A30" w14:textId="1C936CA7" w:rsidR="00DA041E" w:rsidRPr="00DA041E" w:rsidRDefault="00DA041E" w:rsidP="007411E9">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453C87">
      <w:rPr>
        <w:rStyle w:val="PageNumber"/>
        <w:rFonts w:ascii="Linux Biolinum" w:hAnsi="Linux Biolinum" w:cs="Linux Biolinum"/>
        <w:noProof/>
      </w:rPr>
      <w:t>3</w:t>
    </w:r>
    <w:r w:rsidRPr="00DA041E">
      <w:rPr>
        <w:rStyle w:val="PageNumber"/>
        <w:rFonts w:ascii="Linux Biolinum" w:hAnsi="Linux Biolinum" w:cs="Linux Biolinum"/>
      </w:rPr>
      <w:fldChar w:fldCharType="end"/>
    </w:r>
  </w:p>
  <w:p w14:paraId="3189537F" w14:textId="77777777" w:rsidR="00AE4D68" w:rsidRPr="00DA041E" w:rsidRDefault="00AE4D68" w:rsidP="00AE4D68">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360"/>
      <w:gridCol w:w="3360"/>
      <w:gridCol w:w="3360"/>
    </w:tblGrid>
    <w:tr w:rsidR="7ED740EC" w14:paraId="7F1338AE" w14:textId="77777777" w:rsidTr="7ED740EC">
      <w:tc>
        <w:tcPr>
          <w:tcW w:w="3360" w:type="dxa"/>
        </w:tcPr>
        <w:p w14:paraId="00EF07B1" w14:textId="2DDC50A5" w:rsidR="7ED740EC" w:rsidRDefault="7ED740EC" w:rsidP="7ED740EC">
          <w:pPr>
            <w:pStyle w:val="Header"/>
            <w:ind w:left="-115"/>
            <w:jc w:val="left"/>
          </w:pPr>
        </w:p>
      </w:tc>
      <w:tc>
        <w:tcPr>
          <w:tcW w:w="3360" w:type="dxa"/>
        </w:tcPr>
        <w:p w14:paraId="74498F5F" w14:textId="62D01562" w:rsidR="7ED740EC" w:rsidRDefault="7ED740EC" w:rsidP="7ED740EC">
          <w:pPr>
            <w:pStyle w:val="Header"/>
            <w:jc w:val="center"/>
          </w:pPr>
        </w:p>
      </w:tc>
      <w:tc>
        <w:tcPr>
          <w:tcW w:w="3360" w:type="dxa"/>
        </w:tcPr>
        <w:p w14:paraId="44534930" w14:textId="64607037" w:rsidR="7ED740EC" w:rsidRDefault="7ED740EC" w:rsidP="7ED740EC">
          <w:pPr>
            <w:pStyle w:val="Header"/>
            <w:ind w:right="-115"/>
            <w:jc w:val="right"/>
          </w:pPr>
        </w:p>
      </w:tc>
    </w:tr>
  </w:tbl>
  <w:p w14:paraId="05F157BA" w14:textId="07133697" w:rsidR="7ED740EC" w:rsidRDefault="7ED740EC" w:rsidP="7ED740E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360"/>
      <w:gridCol w:w="3360"/>
      <w:gridCol w:w="3360"/>
    </w:tblGrid>
    <w:tr w:rsidR="00BC299A" w14:paraId="5781A97D" w14:textId="77777777" w:rsidTr="1FE26568">
      <w:tc>
        <w:tcPr>
          <w:tcW w:w="3360" w:type="dxa"/>
        </w:tcPr>
        <w:p w14:paraId="7786E815" w14:textId="27A36210" w:rsidR="00BC299A" w:rsidRDefault="00BC299A" w:rsidP="1FE26568">
          <w:pPr>
            <w:pStyle w:val="Header"/>
            <w:ind w:left="-115"/>
            <w:jc w:val="left"/>
          </w:pPr>
        </w:p>
      </w:tc>
      <w:tc>
        <w:tcPr>
          <w:tcW w:w="3360" w:type="dxa"/>
        </w:tcPr>
        <w:p w14:paraId="1B101905" w14:textId="1A0AB481" w:rsidR="00BC299A" w:rsidRDefault="00BC299A" w:rsidP="1FE26568">
          <w:pPr>
            <w:pStyle w:val="Header"/>
            <w:jc w:val="center"/>
          </w:pPr>
        </w:p>
      </w:tc>
      <w:tc>
        <w:tcPr>
          <w:tcW w:w="3360" w:type="dxa"/>
        </w:tcPr>
        <w:p w14:paraId="5F4E4A6B" w14:textId="0CE335D2" w:rsidR="00BC299A" w:rsidRDefault="00BC299A" w:rsidP="1FE26568">
          <w:pPr>
            <w:pStyle w:val="Header"/>
            <w:ind w:right="-115"/>
            <w:jc w:val="right"/>
          </w:pPr>
        </w:p>
      </w:tc>
    </w:tr>
  </w:tbl>
  <w:p w14:paraId="19BFA01A" w14:textId="72A089D1" w:rsidR="00BC299A" w:rsidRDefault="00BC299A" w:rsidP="1FE265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91854" w14:textId="77777777" w:rsidR="009E30B6" w:rsidRDefault="009E30B6" w:rsidP="00C24563">
      <w:r>
        <w:separator/>
      </w:r>
    </w:p>
  </w:footnote>
  <w:footnote w:type="continuationSeparator" w:id="0">
    <w:p w14:paraId="39D77843" w14:textId="77777777" w:rsidR="009E30B6" w:rsidRDefault="009E30B6" w:rsidP="00842867">
      <w:r>
        <w:continuationSeparator/>
      </w:r>
    </w:p>
  </w:footnote>
  <w:footnote w:type="continuationNotice" w:id="1">
    <w:p w14:paraId="5F5D92BC" w14:textId="77777777" w:rsidR="009E30B6" w:rsidRDefault="009E30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F8402" w14:textId="77777777" w:rsidR="00DA041E" w:rsidRPr="00D4628A" w:rsidRDefault="00DA041E" w:rsidP="00D4628A">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A1CFA" w14:textId="77777777" w:rsidR="00DA041E" w:rsidRPr="00D4628A" w:rsidRDefault="00DA041E" w:rsidP="00D4628A">
    <w:pPr>
      <w:pStyle w:val="Header"/>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360"/>
      <w:gridCol w:w="3360"/>
      <w:gridCol w:w="3360"/>
    </w:tblGrid>
    <w:tr w:rsidR="7ED740EC" w14:paraId="7BEB01CD" w14:textId="77777777" w:rsidTr="7ED740EC">
      <w:tc>
        <w:tcPr>
          <w:tcW w:w="3360" w:type="dxa"/>
        </w:tcPr>
        <w:p w14:paraId="35244B79" w14:textId="5F2F4FC3" w:rsidR="7ED740EC" w:rsidRDefault="7ED740EC" w:rsidP="7ED740EC">
          <w:pPr>
            <w:pStyle w:val="Header"/>
            <w:ind w:left="-115"/>
            <w:jc w:val="left"/>
          </w:pPr>
        </w:p>
      </w:tc>
      <w:tc>
        <w:tcPr>
          <w:tcW w:w="3360" w:type="dxa"/>
        </w:tcPr>
        <w:p w14:paraId="15F33D82" w14:textId="00C189BC" w:rsidR="7ED740EC" w:rsidRDefault="7ED740EC" w:rsidP="7ED740EC">
          <w:pPr>
            <w:pStyle w:val="Header"/>
            <w:jc w:val="center"/>
          </w:pPr>
        </w:p>
      </w:tc>
      <w:tc>
        <w:tcPr>
          <w:tcW w:w="3360" w:type="dxa"/>
        </w:tcPr>
        <w:p w14:paraId="563AA846" w14:textId="151D746B" w:rsidR="7ED740EC" w:rsidRDefault="7ED740EC" w:rsidP="7ED740EC">
          <w:pPr>
            <w:pStyle w:val="Header"/>
            <w:ind w:right="-115"/>
            <w:jc w:val="right"/>
          </w:pPr>
        </w:p>
      </w:tc>
    </w:tr>
  </w:tbl>
  <w:p w14:paraId="04EF1344" w14:textId="4B130F90" w:rsidR="7ED740EC" w:rsidRDefault="7ED740EC" w:rsidP="7ED740E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360"/>
      <w:gridCol w:w="3360"/>
      <w:gridCol w:w="3360"/>
    </w:tblGrid>
    <w:tr w:rsidR="00BC299A" w14:paraId="04B06456" w14:textId="77777777" w:rsidTr="1FE26568">
      <w:tc>
        <w:tcPr>
          <w:tcW w:w="3360" w:type="dxa"/>
        </w:tcPr>
        <w:p w14:paraId="710E5992" w14:textId="01532217" w:rsidR="00BC299A" w:rsidRDefault="00BC299A" w:rsidP="1FE26568">
          <w:pPr>
            <w:pStyle w:val="Header"/>
            <w:ind w:left="-115"/>
            <w:jc w:val="left"/>
          </w:pPr>
        </w:p>
      </w:tc>
      <w:tc>
        <w:tcPr>
          <w:tcW w:w="3360" w:type="dxa"/>
        </w:tcPr>
        <w:p w14:paraId="2AA2451D" w14:textId="6C47F3E0" w:rsidR="00BC299A" w:rsidRDefault="00BC299A" w:rsidP="1FE26568">
          <w:pPr>
            <w:pStyle w:val="Header"/>
            <w:jc w:val="center"/>
          </w:pPr>
        </w:p>
      </w:tc>
      <w:tc>
        <w:tcPr>
          <w:tcW w:w="3360" w:type="dxa"/>
        </w:tcPr>
        <w:p w14:paraId="4B4C0DA4" w14:textId="6B7EF1B1" w:rsidR="00BC299A" w:rsidRDefault="00BC299A" w:rsidP="1FE26568">
          <w:pPr>
            <w:pStyle w:val="Header"/>
            <w:ind w:right="-115"/>
            <w:jc w:val="right"/>
          </w:pPr>
        </w:p>
      </w:tc>
    </w:tr>
  </w:tbl>
  <w:p w14:paraId="49448FC1" w14:textId="5F14BBD3" w:rsidR="00BC299A" w:rsidRDefault="00BC299A" w:rsidP="1FE265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3"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6"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6"/>
  </w:num>
  <w:num w:numId="4">
    <w:abstractNumId w:val="3"/>
  </w:num>
  <w:num w:numId="5">
    <w:abstractNumId w:val="2"/>
  </w:num>
  <w:num w:numId="6">
    <w:abstractNumId w:val="5"/>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ctiveWritingStyle w:appName="MSWord" w:lang="en-IE" w:vendorID="64" w:dllVersion="0" w:nlCheck="1" w:checkStyle="0"/>
  <w:activeWritingStyle w:appName="MSWord" w:lang="en-IE" w:vendorID="64" w:dllVersion="6" w:nlCheck="1" w:checkStyle="1"/>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AyNzY3MDW3MDOzsDRV0lEKTi0uzszPAykwqwUAPuihqiwAAAA="/>
  </w:docVars>
  <w:rsids>
    <w:rsidRoot w:val="00870588"/>
    <w:rsid w:val="00000A8D"/>
    <w:rsid w:val="00000EF0"/>
    <w:rsid w:val="000039CE"/>
    <w:rsid w:val="00004201"/>
    <w:rsid w:val="000044FA"/>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517"/>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3823"/>
    <w:rsid w:val="0004466F"/>
    <w:rsid w:val="00045680"/>
    <w:rsid w:val="0004577A"/>
    <w:rsid w:val="00046400"/>
    <w:rsid w:val="00053441"/>
    <w:rsid w:val="00053ABE"/>
    <w:rsid w:val="0005498A"/>
    <w:rsid w:val="00056E2D"/>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0B94"/>
    <w:rsid w:val="000B1908"/>
    <w:rsid w:val="000B21D4"/>
    <w:rsid w:val="000B2918"/>
    <w:rsid w:val="000B35A7"/>
    <w:rsid w:val="000B3862"/>
    <w:rsid w:val="000B441E"/>
    <w:rsid w:val="000B4491"/>
    <w:rsid w:val="000B4D9A"/>
    <w:rsid w:val="000B5017"/>
    <w:rsid w:val="000B606D"/>
    <w:rsid w:val="000B61BA"/>
    <w:rsid w:val="000B6473"/>
    <w:rsid w:val="000B7DDE"/>
    <w:rsid w:val="000C0EAA"/>
    <w:rsid w:val="000C1FE4"/>
    <w:rsid w:val="000C2A6D"/>
    <w:rsid w:val="000C37D8"/>
    <w:rsid w:val="000C5E18"/>
    <w:rsid w:val="000C5EED"/>
    <w:rsid w:val="000C60F0"/>
    <w:rsid w:val="000D18C9"/>
    <w:rsid w:val="000D4809"/>
    <w:rsid w:val="000D5460"/>
    <w:rsid w:val="000D6AB0"/>
    <w:rsid w:val="000D6C0E"/>
    <w:rsid w:val="000D6C71"/>
    <w:rsid w:val="000E0230"/>
    <w:rsid w:val="000E17DE"/>
    <w:rsid w:val="000E2138"/>
    <w:rsid w:val="000E2A19"/>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9A1"/>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211"/>
    <w:rsid w:val="0013680B"/>
    <w:rsid w:val="00136F81"/>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623"/>
    <w:rsid w:val="00181A37"/>
    <w:rsid w:val="00181BDB"/>
    <w:rsid w:val="00181BE3"/>
    <w:rsid w:val="00184017"/>
    <w:rsid w:val="00184089"/>
    <w:rsid w:val="001846E5"/>
    <w:rsid w:val="00184C5B"/>
    <w:rsid w:val="00184E6D"/>
    <w:rsid w:val="001870D4"/>
    <w:rsid w:val="001872C7"/>
    <w:rsid w:val="00187AD6"/>
    <w:rsid w:val="0019067E"/>
    <w:rsid w:val="001929AE"/>
    <w:rsid w:val="00192F56"/>
    <w:rsid w:val="00194126"/>
    <w:rsid w:val="00194D69"/>
    <w:rsid w:val="00194EF4"/>
    <w:rsid w:val="0019523C"/>
    <w:rsid w:val="00195A39"/>
    <w:rsid w:val="00196716"/>
    <w:rsid w:val="00196DB6"/>
    <w:rsid w:val="00196FDF"/>
    <w:rsid w:val="001A0008"/>
    <w:rsid w:val="001A0440"/>
    <w:rsid w:val="001A0842"/>
    <w:rsid w:val="001A147E"/>
    <w:rsid w:val="001A2821"/>
    <w:rsid w:val="001A2920"/>
    <w:rsid w:val="001A2FDA"/>
    <w:rsid w:val="001A304B"/>
    <w:rsid w:val="001A31AC"/>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49B9"/>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4E80"/>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4F6E"/>
    <w:rsid w:val="002550F9"/>
    <w:rsid w:val="002575AC"/>
    <w:rsid w:val="00260449"/>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4E88"/>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6EB8"/>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4EFA"/>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671E0"/>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97B04"/>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0AD0"/>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33E"/>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2482"/>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5F6"/>
    <w:rsid w:val="00420B4C"/>
    <w:rsid w:val="00420B74"/>
    <w:rsid w:val="00420D28"/>
    <w:rsid w:val="00421CED"/>
    <w:rsid w:val="004220DC"/>
    <w:rsid w:val="00424D0B"/>
    <w:rsid w:val="004254FD"/>
    <w:rsid w:val="00425558"/>
    <w:rsid w:val="004255FC"/>
    <w:rsid w:val="004257D7"/>
    <w:rsid w:val="004261BE"/>
    <w:rsid w:val="00426C64"/>
    <w:rsid w:val="00426FBC"/>
    <w:rsid w:val="004274E0"/>
    <w:rsid w:val="0043167A"/>
    <w:rsid w:val="004328FF"/>
    <w:rsid w:val="00433FCA"/>
    <w:rsid w:val="004347E8"/>
    <w:rsid w:val="00434C4D"/>
    <w:rsid w:val="0043531A"/>
    <w:rsid w:val="004357FD"/>
    <w:rsid w:val="004359C9"/>
    <w:rsid w:val="004359F2"/>
    <w:rsid w:val="00437414"/>
    <w:rsid w:val="00437FD6"/>
    <w:rsid w:val="00440D16"/>
    <w:rsid w:val="00440F91"/>
    <w:rsid w:val="004424C2"/>
    <w:rsid w:val="0044277F"/>
    <w:rsid w:val="00442E42"/>
    <w:rsid w:val="00445B9E"/>
    <w:rsid w:val="004514DA"/>
    <w:rsid w:val="004521DF"/>
    <w:rsid w:val="00452BEA"/>
    <w:rsid w:val="004535C9"/>
    <w:rsid w:val="00453BF4"/>
    <w:rsid w:val="00453C87"/>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2C5"/>
    <w:rsid w:val="004873F4"/>
    <w:rsid w:val="004876BA"/>
    <w:rsid w:val="00490FEE"/>
    <w:rsid w:val="00491F2C"/>
    <w:rsid w:val="00493234"/>
    <w:rsid w:val="00493AC2"/>
    <w:rsid w:val="0049400A"/>
    <w:rsid w:val="00495637"/>
    <w:rsid w:val="00495E3F"/>
    <w:rsid w:val="004961C4"/>
    <w:rsid w:val="0049721E"/>
    <w:rsid w:val="00497BDA"/>
    <w:rsid w:val="00497DB2"/>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93B"/>
    <w:rsid w:val="004B0D02"/>
    <w:rsid w:val="004B1405"/>
    <w:rsid w:val="004B1E3D"/>
    <w:rsid w:val="004B2D3B"/>
    <w:rsid w:val="004B2DEB"/>
    <w:rsid w:val="004B2FF3"/>
    <w:rsid w:val="004B3B00"/>
    <w:rsid w:val="004B4048"/>
    <w:rsid w:val="004B411C"/>
    <w:rsid w:val="004B4197"/>
    <w:rsid w:val="004B4B20"/>
    <w:rsid w:val="004B4F18"/>
    <w:rsid w:val="004B53CB"/>
    <w:rsid w:val="004B5FC7"/>
    <w:rsid w:val="004B7040"/>
    <w:rsid w:val="004B74A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679"/>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1AE"/>
    <w:rsid w:val="00517476"/>
    <w:rsid w:val="0051798B"/>
    <w:rsid w:val="00522292"/>
    <w:rsid w:val="005229DC"/>
    <w:rsid w:val="005239FE"/>
    <w:rsid w:val="00524B0F"/>
    <w:rsid w:val="005252FF"/>
    <w:rsid w:val="005266CB"/>
    <w:rsid w:val="00527E07"/>
    <w:rsid w:val="00530BC3"/>
    <w:rsid w:val="00530BFE"/>
    <w:rsid w:val="00531544"/>
    <w:rsid w:val="005319E9"/>
    <w:rsid w:val="00531A18"/>
    <w:rsid w:val="00532EC8"/>
    <w:rsid w:val="00533089"/>
    <w:rsid w:val="00533FCE"/>
    <w:rsid w:val="00535064"/>
    <w:rsid w:val="0053539C"/>
    <w:rsid w:val="00535838"/>
    <w:rsid w:val="00535FCA"/>
    <w:rsid w:val="0053660D"/>
    <w:rsid w:val="005372CF"/>
    <w:rsid w:val="00537721"/>
    <w:rsid w:val="005409B2"/>
    <w:rsid w:val="005414EB"/>
    <w:rsid w:val="00542D55"/>
    <w:rsid w:val="00543500"/>
    <w:rsid w:val="00543A75"/>
    <w:rsid w:val="00544406"/>
    <w:rsid w:val="005447AC"/>
    <w:rsid w:val="00546F9F"/>
    <w:rsid w:val="00547421"/>
    <w:rsid w:val="00547A98"/>
    <w:rsid w:val="00550550"/>
    <w:rsid w:val="00552F9E"/>
    <w:rsid w:val="00553DC5"/>
    <w:rsid w:val="00554970"/>
    <w:rsid w:val="00555735"/>
    <w:rsid w:val="00556E78"/>
    <w:rsid w:val="00556F6A"/>
    <w:rsid w:val="005578AC"/>
    <w:rsid w:val="00560AAB"/>
    <w:rsid w:val="00560CE1"/>
    <w:rsid w:val="00561BA0"/>
    <w:rsid w:val="005622E8"/>
    <w:rsid w:val="00562896"/>
    <w:rsid w:val="00563057"/>
    <w:rsid w:val="00563393"/>
    <w:rsid w:val="00564DDA"/>
    <w:rsid w:val="0056579A"/>
    <w:rsid w:val="00566F90"/>
    <w:rsid w:val="00567559"/>
    <w:rsid w:val="00570490"/>
    <w:rsid w:val="00570A0A"/>
    <w:rsid w:val="00571178"/>
    <w:rsid w:val="005711FE"/>
    <w:rsid w:val="00571B24"/>
    <w:rsid w:val="005721A0"/>
    <w:rsid w:val="005729D4"/>
    <w:rsid w:val="00573C7D"/>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7F5"/>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5EEB"/>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2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06AB"/>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389B"/>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0EC"/>
    <w:rsid w:val="00661494"/>
    <w:rsid w:val="00661B7D"/>
    <w:rsid w:val="00661E6D"/>
    <w:rsid w:val="00662397"/>
    <w:rsid w:val="0066312B"/>
    <w:rsid w:val="00663B5E"/>
    <w:rsid w:val="00664518"/>
    <w:rsid w:val="006647BA"/>
    <w:rsid w:val="00665E75"/>
    <w:rsid w:val="00665F38"/>
    <w:rsid w:val="00666A46"/>
    <w:rsid w:val="00666D29"/>
    <w:rsid w:val="0066717D"/>
    <w:rsid w:val="006675A6"/>
    <w:rsid w:val="00667BA7"/>
    <w:rsid w:val="00667FF7"/>
    <w:rsid w:val="0067060D"/>
    <w:rsid w:val="00670742"/>
    <w:rsid w:val="00670993"/>
    <w:rsid w:val="00671082"/>
    <w:rsid w:val="006717B9"/>
    <w:rsid w:val="00674A71"/>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773"/>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3F7"/>
    <w:rsid w:val="006C5500"/>
    <w:rsid w:val="006C55FA"/>
    <w:rsid w:val="006C6203"/>
    <w:rsid w:val="006C6312"/>
    <w:rsid w:val="006C663E"/>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244"/>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4622E"/>
    <w:rsid w:val="00750DF6"/>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4CCE"/>
    <w:rsid w:val="007651AE"/>
    <w:rsid w:val="00765DB5"/>
    <w:rsid w:val="00766477"/>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86CFF"/>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A7F19"/>
    <w:rsid w:val="007B147E"/>
    <w:rsid w:val="007B1E58"/>
    <w:rsid w:val="007B2E82"/>
    <w:rsid w:val="007B2FC6"/>
    <w:rsid w:val="007B41BC"/>
    <w:rsid w:val="007B47D5"/>
    <w:rsid w:val="007B5B7D"/>
    <w:rsid w:val="007B5BA1"/>
    <w:rsid w:val="007B6C6A"/>
    <w:rsid w:val="007B7056"/>
    <w:rsid w:val="007C03E9"/>
    <w:rsid w:val="007C05FA"/>
    <w:rsid w:val="007C1B2D"/>
    <w:rsid w:val="007C2DA0"/>
    <w:rsid w:val="007C33CB"/>
    <w:rsid w:val="007C3E29"/>
    <w:rsid w:val="007C4673"/>
    <w:rsid w:val="007C46A3"/>
    <w:rsid w:val="007C4A71"/>
    <w:rsid w:val="007C4E60"/>
    <w:rsid w:val="007C52A0"/>
    <w:rsid w:val="007C6FC6"/>
    <w:rsid w:val="007C7162"/>
    <w:rsid w:val="007C7C01"/>
    <w:rsid w:val="007D0B5D"/>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0C2"/>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44E"/>
    <w:rsid w:val="00872684"/>
    <w:rsid w:val="00872A0E"/>
    <w:rsid w:val="0087526C"/>
    <w:rsid w:val="00875D9A"/>
    <w:rsid w:val="00875FC1"/>
    <w:rsid w:val="00876441"/>
    <w:rsid w:val="00880DEA"/>
    <w:rsid w:val="0088107F"/>
    <w:rsid w:val="0088274D"/>
    <w:rsid w:val="008827AA"/>
    <w:rsid w:val="00882D90"/>
    <w:rsid w:val="008837FE"/>
    <w:rsid w:val="00883F97"/>
    <w:rsid w:val="008841F0"/>
    <w:rsid w:val="0088682D"/>
    <w:rsid w:val="00890FFE"/>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4F92"/>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10C"/>
    <w:rsid w:val="008D4321"/>
    <w:rsid w:val="008D4D32"/>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17F87"/>
    <w:rsid w:val="009212CC"/>
    <w:rsid w:val="00921912"/>
    <w:rsid w:val="00921B02"/>
    <w:rsid w:val="009220D2"/>
    <w:rsid w:val="0092227B"/>
    <w:rsid w:val="00924459"/>
    <w:rsid w:val="00925B09"/>
    <w:rsid w:val="00926491"/>
    <w:rsid w:val="00926F4C"/>
    <w:rsid w:val="00927C1D"/>
    <w:rsid w:val="00927C5C"/>
    <w:rsid w:val="00927DCB"/>
    <w:rsid w:val="00930C8E"/>
    <w:rsid w:val="0093124A"/>
    <w:rsid w:val="00932CD7"/>
    <w:rsid w:val="00933B3F"/>
    <w:rsid w:val="00933D04"/>
    <w:rsid w:val="00934CB0"/>
    <w:rsid w:val="00937D4D"/>
    <w:rsid w:val="009408CC"/>
    <w:rsid w:val="00940BA7"/>
    <w:rsid w:val="009411F0"/>
    <w:rsid w:val="009428A6"/>
    <w:rsid w:val="009429B7"/>
    <w:rsid w:val="0094358F"/>
    <w:rsid w:val="00943C4C"/>
    <w:rsid w:val="00943EA8"/>
    <w:rsid w:val="00945020"/>
    <w:rsid w:val="009460B8"/>
    <w:rsid w:val="00946367"/>
    <w:rsid w:val="009465A3"/>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474C"/>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2B46"/>
    <w:rsid w:val="009830C1"/>
    <w:rsid w:val="009834E9"/>
    <w:rsid w:val="009838EF"/>
    <w:rsid w:val="00983A93"/>
    <w:rsid w:val="00983F8D"/>
    <w:rsid w:val="00985947"/>
    <w:rsid w:val="00985E22"/>
    <w:rsid w:val="00985EF8"/>
    <w:rsid w:val="00986046"/>
    <w:rsid w:val="00986BAE"/>
    <w:rsid w:val="00987623"/>
    <w:rsid w:val="00990403"/>
    <w:rsid w:val="00990D59"/>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161F"/>
    <w:rsid w:val="009B2458"/>
    <w:rsid w:val="009B3275"/>
    <w:rsid w:val="009B3B30"/>
    <w:rsid w:val="009B3E17"/>
    <w:rsid w:val="009B5300"/>
    <w:rsid w:val="009B6F49"/>
    <w:rsid w:val="009B7300"/>
    <w:rsid w:val="009C0685"/>
    <w:rsid w:val="009C1B5B"/>
    <w:rsid w:val="009C2646"/>
    <w:rsid w:val="009C2E99"/>
    <w:rsid w:val="009C2FF0"/>
    <w:rsid w:val="009C3DEA"/>
    <w:rsid w:val="009C49DD"/>
    <w:rsid w:val="009C5045"/>
    <w:rsid w:val="009C54D8"/>
    <w:rsid w:val="009C630A"/>
    <w:rsid w:val="009C6384"/>
    <w:rsid w:val="009D127F"/>
    <w:rsid w:val="009D17EB"/>
    <w:rsid w:val="009D2554"/>
    <w:rsid w:val="009D2851"/>
    <w:rsid w:val="009D3B89"/>
    <w:rsid w:val="009D3EA7"/>
    <w:rsid w:val="009D4A4A"/>
    <w:rsid w:val="009D57F4"/>
    <w:rsid w:val="009D6B49"/>
    <w:rsid w:val="009E0036"/>
    <w:rsid w:val="009E0481"/>
    <w:rsid w:val="009E0A61"/>
    <w:rsid w:val="009E0E88"/>
    <w:rsid w:val="009E30B2"/>
    <w:rsid w:val="009E30B6"/>
    <w:rsid w:val="009E32C3"/>
    <w:rsid w:val="009E3518"/>
    <w:rsid w:val="009E3B72"/>
    <w:rsid w:val="009E3DBD"/>
    <w:rsid w:val="009E5333"/>
    <w:rsid w:val="009F1300"/>
    <w:rsid w:val="009F285B"/>
    <w:rsid w:val="009F301F"/>
    <w:rsid w:val="009F315B"/>
    <w:rsid w:val="009F3796"/>
    <w:rsid w:val="009F3FF5"/>
    <w:rsid w:val="009F4D13"/>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4C60"/>
    <w:rsid w:val="00A1548E"/>
    <w:rsid w:val="00A15636"/>
    <w:rsid w:val="00A15C27"/>
    <w:rsid w:val="00A16796"/>
    <w:rsid w:val="00A17873"/>
    <w:rsid w:val="00A2390C"/>
    <w:rsid w:val="00A2394E"/>
    <w:rsid w:val="00A25373"/>
    <w:rsid w:val="00A25A89"/>
    <w:rsid w:val="00A27DAD"/>
    <w:rsid w:val="00A301E4"/>
    <w:rsid w:val="00A321FD"/>
    <w:rsid w:val="00A328DC"/>
    <w:rsid w:val="00A35196"/>
    <w:rsid w:val="00A35D8A"/>
    <w:rsid w:val="00A40409"/>
    <w:rsid w:val="00A411C9"/>
    <w:rsid w:val="00A41209"/>
    <w:rsid w:val="00A41C5E"/>
    <w:rsid w:val="00A4216B"/>
    <w:rsid w:val="00A42362"/>
    <w:rsid w:val="00A42708"/>
    <w:rsid w:val="00A437FD"/>
    <w:rsid w:val="00A439E5"/>
    <w:rsid w:val="00A45166"/>
    <w:rsid w:val="00A45882"/>
    <w:rsid w:val="00A464C4"/>
    <w:rsid w:val="00A466B0"/>
    <w:rsid w:val="00A4685F"/>
    <w:rsid w:val="00A472E8"/>
    <w:rsid w:val="00A477D0"/>
    <w:rsid w:val="00A5055E"/>
    <w:rsid w:val="00A515A2"/>
    <w:rsid w:val="00A520C0"/>
    <w:rsid w:val="00A5210F"/>
    <w:rsid w:val="00A54C2A"/>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2A51"/>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47B2"/>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B29"/>
    <w:rsid w:val="00AE0EB6"/>
    <w:rsid w:val="00AE1870"/>
    <w:rsid w:val="00AE353E"/>
    <w:rsid w:val="00AE3603"/>
    <w:rsid w:val="00AE4D68"/>
    <w:rsid w:val="00AE4EF9"/>
    <w:rsid w:val="00AE5006"/>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4C7A"/>
    <w:rsid w:val="00B14D44"/>
    <w:rsid w:val="00B157BE"/>
    <w:rsid w:val="00B16148"/>
    <w:rsid w:val="00B162D7"/>
    <w:rsid w:val="00B16681"/>
    <w:rsid w:val="00B1718D"/>
    <w:rsid w:val="00B178C8"/>
    <w:rsid w:val="00B17BD4"/>
    <w:rsid w:val="00B20764"/>
    <w:rsid w:val="00B21872"/>
    <w:rsid w:val="00B2191D"/>
    <w:rsid w:val="00B223F2"/>
    <w:rsid w:val="00B22CF3"/>
    <w:rsid w:val="00B24DBE"/>
    <w:rsid w:val="00B252A5"/>
    <w:rsid w:val="00B25C40"/>
    <w:rsid w:val="00B25EF2"/>
    <w:rsid w:val="00B300C9"/>
    <w:rsid w:val="00B30BBB"/>
    <w:rsid w:val="00B30E71"/>
    <w:rsid w:val="00B31A24"/>
    <w:rsid w:val="00B32C84"/>
    <w:rsid w:val="00B3338B"/>
    <w:rsid w:val="00B337E0"/>
    <w:rsid w:val="00B359DD"/>
    <w:rsid w:val="00B368B6"/>
    <w:rsid w:val="00B42DAA"/>
    <w:rsid w:val="00B43DEC"/>
    <w:rsid w:val="00B44475"/>
    <w:rsid w:val="00B45761"/>
    <w:rsid w:val="00B46275"/>
    <w:rsid w:val="00B46DEF"/>
    <w:rsid w:val="00B50721"/>
    <w:rsid w:val="00B516F9"/>
    <w:rsid w:val="00B51FF1"/>
    <w:rsid w:val="00B52730"/>
    <w:rsid w:val="00B54020"/>
    <w:rsid w:val="00B5432A"/>
    <w:rsid w:val="00B5618D"/>
    <w:rsid w:val="00B5731D"/>
    <w:rsid w:val="00B5741A"/>
    <w:rsid w:val="00B60BE8"/>
    <w:rsid w:val="00B62815"/>
    <w:rsid w:val="00B672C7"/>
    <w:rsid w:val="00B7089B"/>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299A"/>
    <w:rsid w:val="00BC46C5"/>
    <w:rsid w:val="00BC49D7"/>
    <w:rsid w:val="00BC5001"/>
    <w:rsid w:val="00BC608D"/>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6803"/>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674"/>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1D9"/>
    <w:rsid w:val="00C80AF8"/>
    <w:rsid w:val="00C80C15"/>
    <w:rsid w:val="00C80DD9"/>
    <w:rsid w:val="00C82078"/>
    <w:rsid w:val="00C827F7"/>
    <w:rsid w:val="00C82F8A"/>
    <w:rsid w:val="00C836C7"/>
    <w:rsid w:val="00C839C1"/>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B53"/>
    <w:rsid w:val="00CB0FBB"/>
    <w:rsid w:val="00CB185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450"/>
    <w:rsid w:val="00CD372F"/>
    <w:rsid w:val="00CD3F13"/>
    <w:rsid w:val="00CD59EC"/>
    <w:rsid w:val="00CD5F9B"/>
    <w:rsid w:val="00CD6DE1"/>
    <w:rsid w:val="00CD7657"/>
    <w:rsid w:val="00CD7785"/>
    <w:rsid w:val="00CD78A4"/>
    <w:rsid w:val="00CE15F4"/>
    <w:rsid w:val="00CE1D5E"/>
    <w:rsid w:val="00CE3D7C"/>
    <w:rsid w:val="00CE4E56"/>
    <w:rsid w:val="00CF2AED"/>
    <w:rsid w:val="00CF3308"/>
    <w:rsid w:val="00CF3D1B"/>
    <w:rsid w:val="00CF3EAA"/>
    <w:rsid w:val="00CF44DC"/>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041"/>
    <w:rsid w:val="00D138D2"/>
    <w:rsid w:val="00D14237"/>
    <w:rsid w:val="00D1559F"/>
    <w:rsid w:val="00D15736"/>
    <w:rsid w:val="00D16BF5"/>
    <w:rsid w:val="00D16DA4"/>
    <w:rsid w:val="00D16EBB"/>
    <w:rsid w:val="00D17737"/>
    <w:rsid w:val="00D179BA"/>
    <w:rsid w:val="00D20B7B"/>
    <w:rsid w:val="00D20FE1"/>
    <w:rsid w:val="00D2144C"/>
    <w:rsid w:val="00D21A25"/>
    <w:rsid w:val="00D21AE4"/>
    <w:rsid w:val="00D21CDD"/>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28A"/>
    <w:rsid w:val="00D4684D"/>
    <w:rsid w:val="00D47A19"/>
    <w:rsid w:val="00D50A4E"/>
    <w:rsid w:val="00D50CC2"/>
    <w:rsid w:val="00D526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3EAB"/>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6538"/>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327"/>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0302"/>
    <w:rsid w:val="00E0101E"/>
    <w:rsid w:val="00E01F69"/>
    <w:rsid w:val="00E02661"/>
    <w:rsid w:val="00E0293C"/>
    <w:rsid w:val="00E045E9"/>
    <w:rsid w:val="00E04D4A"/>
    <w:rsid w:val="00E0604B"/>
    <w:rsid w:val="00E06DFB"/>
    <w:rsid w:val="00E071FE"/>
    <w:rsid w:val="00E07FEE"/>
    <w:rsid w:val="00E1064F"/>
    <w:rsid w:val="00E1538D"/>
    <w:rsid w:val="00E163CC"/>
    <w:rsid w:val="00E16830"/>
    <w:rsid w:val="00E2146C"/>
    <w:rsid w:val="00E21DF5"/>
    <w:rsid w:val="00E23368"/>
    <w:rsid w:val="00E255BA"/>
    <w:rsid w:val="00E269DB"/>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2D4"/>
    <w:rsid w:val="00E45570"/>
    <w:rsid w:val="00E46381"/>
    <w:rsid w:val="00E47510"/>
    <w:rsid w:val="00E47559"/>
    <w:rsid w:val="00E47C62"/>
    <w:rsid w:val="00E5048D"/>
    <w:rsid w:val="00E50847"/>
    <w:rsid w:val="00E50988"/>
    <w:rsid w:val="00E50B4C"/>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290"/>
    <w:rsid w:val="00E8187B"/>
    <w:rsid w:val="00E81F48"/>
    <w:rsid w:val="00E8269D"/>
    <w:rsid w:val="00E82E34"/>
    <w:rsid w:val="00E83BE8"/>
    <w:rsid w:val="00E8475B"/>
    <w:rsid w:val="00E85659"/>
    <w:rsid w:val="00E856AC"/>
    <w:rsid w:val="00E8622C"/>
    <w:rsid w:val="00E90327"/>
    <w:rsid w:val="00E90C51"/>
    <w:rsid w:val="00E922C2"/>
    <w:rsid w:val="00E9268B"/>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1EB8"/>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498"/>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8E0"/>
    <w:rsid w:val="00EF0941"/>
    <w:rsid w:val="00EF15E8"/>
    <w:rsid w:val="00EF347C"/>
    <w:rsid w:val="00EF3488"/>
    <w:rsid w:val="00EF39A9"/>
    <w:rsid w:val="00EF5D89"/>
    <w:rsid w:val="00EF6151"/>
    <w:rsid w:val="00EF73BD"/>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5123"/>
    <w:rsid w:val="00F35C16"/>
    <w:rsid w:val="00F35E9E"/>
    <w:rsid w:val="00F402A6"/>
    <w:rsid w:val="00F40AD5"/>
    <w:rsid w:val="00F40C13"/>
    <w:rsid w:val="00F41A75"/>
    <w:rsid w:val="00F41DE6"/>
    <w:rsid w:val="00F42435"/>
    <w:rsid w:val="00F463A9"/>
    <w:rsid w:val="00F47B55"/>
    <w:rsid w:val="00F47EB4"/>
    <w:rsid w:val="00F52EA8"/>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378"/>
    <w:rsid w:val="00F80644"/>
    <w:rsid w:val="00F80E53"/>
    <w:rsid w:val="00F81547"/>
    <w:rsid w:val="00F81B80"/>
    <w:rsid w:val="00F81DDE"/>
    <w:rsid w:val="00F81FE3"/>
    <w:rsid w:val="00F8264B"/>
    <w:rsid w:val="00F82C00"/>
    <w:rsid w:val="00F837EF"/>
    <w:rsid w:val="00F843FB"/>
    <w:rsid w:val="00F85CF0"/>
    <w:rsid w:val="00F85D84"/>
    <w:rsid w:val="00F8650C"/>
    <w:rsid w:val="00F866C4"/>
    <w:rsid w:val="00F873D6"/>
    <w:rsid w:val="00F87DC2"/>
    <w:rsid w:val="00F87F2D"/>
    <w:rsid w:val="00F90524"/>
    <w:rsid w:val="00F91363"/>
    <w:rsid w:val="00F9198C"/>
    <w:rsid w:val="00F92DD4"/>
    <w:rsid w:val="00F92DFD"/>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C7A78"/>
    <w:rsid w:val="00FD0306"/>
    <w:rsid w:val="00FD1B9A"/>
    <w:rsid w:val="00FD1BCF"/>
    <w:rsid w:val="00FD2375"/>
    <w:rsid w:val="00FD281E"/>
    <w:rsid w:val="00FD3725"/>
    <w:rsid w:val="00FD64B3"/>
    <w:rsid w:val="00FE00EE"/>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33C"/>
    <w:rsid w:val="00FF762E"/>
    <w:rsid w:val="012DC42D"/>
    <w:rsid w:val="09484380"/>
    <w:rsid w:val="0A70FC99"/>
    <w:rsid w:val="0B8D73E6"/>
    <w:rsid w:val="0E7B8F4A"/>
    <w:rsid w:val="0FE7EE1E"/>
    <w:rsid w:val="15F3CEC4"/>
    <w:rsid w:val="16290330"/>
    <w:rsid w:val="1FE26568"/>
    <w:rsid w:val="20E22720"/>
    <w:rsid w:val="2709E87A"/>
    <w:rsid w:val="29644667"/>
    <w:rsid w:val="2C7CADD9"/>
    <w:rsid w:val="2F1055C5"/>
    <w:rsid w:val="2F7B8525"/>
    <w:rsid w:val="30C48ED2"/>
    <w:rsid w:val="3229B539"/>
    <w:rsid w:val="3B961239"/>
    <w:rsid w:val="3BBB4A6E"/>
    <w:rsid w:val="3D0479F6"/>
    <w:rsid w:val="458970F4"/>
    <w:rsid w:val="458CAA30"/>
    <w:rsid w:val="46CEC371"/>
    <w:rsid w:val="517B0C45"/>
    <w:rsid w:val="5C4E72BA"/>
    <w:rsid w:val="5CA2A5C7"/>
    <w:rsid w:val="5FFDF7DA"/>
    <w:rsid w:val="69AA4F22"/>
    <w:rsid w:val="6E4E4003"/>
    <w:rsid w:val="6E97A33B"/>
    <w:rsid w:val="7248BB3A"/>
    <w:rsid w:val="75ADA27A"/>
    <w:rsid w:val="79648208"/>
    <w:rsid w:val="79C4F63D"/>
    <w:rsid w:val="79FEFABC"/>
    <w:rsid w:val="7C4ADB41"/>
    <w:rsid w:val="7DAEB1F5"/>
    <w:rsid w:val="7ED740E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68A66B"/>
  <w15:docId w15:val="{2836FF51-DEA6-4EE0-A2D6-AA7D50C5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81DDE"/>
    <w:pPr>
      <w:spacing w:line="264" w:lineRule="auto"/>
      <w:ind w:firstLine="288"/>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AE5006"/>
    <w:pPr>
      <w:keepNext/>
      <w:keepLines/>
      <w:spacing w:before="220" w:after="80" w:line="240" w:lineRule="auto"/>
      <w:ind w:left="274" w:hanging="274"/>
      <w:jc w:val="left"/>
      <w:outlineLvl w:val="0"/>
    </w:pPr>
    <w:rPr>
      <w:rFonts w:eastAsiaTheme="majorEastAsia" w:cstheme="majorBidi"/>
      <w:b/>
      <w:bCs/>
      <w:caps/>
      <w:sz w:val="22"/>
      <w:szCs w:val="28"/>
    </w:rPr>
  </w:style>
  <w:style w:type="paragraph" w:styleId="Heading2">
    <w:name w:val="heading 2"/>
    <w:basedOn w:val="Normal"/>
    <w:next w:val="Normal"/>
    <w:link w:val="Heading2Char"/>
    <w:uiPriority w:val="9"/>
    <w:unhideWhenUsed/>
    <w:qFormat/>
    <w:locked/>
    <w:rsid w:val="00AE5006"/>
    <w:pPr>
      <w:keepNext/>
      <w:keepLines/>
      <w:spacing w:before="180" w:after="80" w:line="240" w:lineRule="auto"/>
      <w:ind w:left="446" w:hanging="446"/>
      <w:jc w:val="left"/>
      <w:outlineLvl w:val="1"/>
    </w:pPr>
    <w:rPr>
      <w:rFonts w:eastAsiaTheme="majorEastAsia" w:cstheme="majorBidi"/>
      <w:b/>
      <w:bCs/>
      <w:sz w:val="22"/>
      <w:szCs w:val="26"/>
    </w:rPr>
  </w:style>
  <w:style w:type="paragraph" w:styleId="Heading3">
    <w:name w:val="heading 3"/>
    <w:basedOn w:val="Normal"/>
    <w:next w:val="Normal"/>
    <w:link w:val="Heading3Char"/>
    <w:uiPriority w:val="9"/>
    <w:unhideWhenUsed/>
    <w:qFormat/>
    <w:locked/>
    <w:rsid w:val="00BF6803"/>
    <w:pPr>
      <w:keepNext/>
      <w:keepLines/>
      <w:spacing w:before="200"/>
      <w:ind w:left="446" w:hanging="446"/>
      <w:jc w:val="left"/>
      <w:outlineLvl w:val="2"/>
    </w:pPr>
    <w:rPr>
      <w:rFonts w:ascii="Linux Biolinum" w:eastAsiaTheme="majorEastAsia" w:hAnsi="Linux Biolinum" w:cstheme="majorBidi"/>
      <w:bCs/>
      <w:i/>
    </w:rPr>
  </w:style>
  <w:style w:type="paragraph" w:styleId="Heading4">
    <w:name w:val="heading 4"/>
    <w:basedOn w:val="Normal"/>
    <w:next w:val="Normal"/>
    <w:link w:val="Heading4Char"/>
    <w:uiPriority w:val="9"/>
    <w:unhideWhenUsed/>
    <w:qFormat/>
    <w:locked/>
    <w:rsid w:val="00DA041E"/>
    <w:pPr>
      <w:keepNext/>
      <w:keepLines/>
      <w:spacing w:before="200"/>
      <w:ind w:left="864" w:hanging="864"/>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ind w:left="1008" w:hanging="1008"/>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spacing w:after="240"/>
      <w:ind w:left="1152" w:hanging="1152"/>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spacing w:after="240"/>
      <w:ind w:left="1296" w:hanging="1296"/>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spacing w:after="240"/>
      <w:ind w:left="1440" w:hanging="14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spacing w:after="240"/>
      <w:ind w:left="1584" w:hanging="1584"/>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uiPriority w:val="99"/>
    <w:rsid w:val="00DA041E"/>
    <w:pPr>
      <w:tabs>
        <w:tab w:val="center" w:pos="4320"/>
        <w:tab w:val="right" w:pos="8640"/>
      </w:tabs>
    </w:pPr>
  </w:style>
  <w:style w:type="character" w:customStyle="1" w:styleId="HeaderChar">
    <w:name w:val="Header Char"/>
    <w:basedOn w:val="DefaultParagraphFont"/>
    <w:link w:val="Header"/>
    <w:uiPriority w:val="99"/>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AE5006"/>
    <w:rPr>
      <w:rFonts w:ascii="Linux Libertine" w:eastAsiaTheme="majorEastAsia" w:hAnsi="Linux Libertine" w:cstheme="majorBidi"/>
      <w:b/>
      <w:bCs/>
      <w:caps/>
      <w:sz w:val="22"/>
      <w:szCs w:val="28"/>
      <w:lang w:val="en-US" w:eastAsia="en-US"/>
    </w:rPr>
  </w:style>
  <w:style w:type="character" w:customStyle="1" w:styleId="Heading2Char">
    <w:name w:val="Heading 2 Char"/>
    <w:basedOn w:val="DefaultParagraphFont"/>
    <w:link w:val="Heading2"/>
    <w:uiPriority w:val="9"/>
    <w:rsid w:val="00AE5006"/>
    <w:rPr>
      <w:rFonts w:ascii="Linux Libertine" w:eastAsiaTheme="majorEastAsia" w:hAnsi="Linux Libertine" w:cstheme="majorBidi"/>
      <w:b/>
      <w:bCs/>
      <w:sz w:val="22"/>
      <w:szCs w:val="26"/>
      <w:lang w:val="en-US" w:eastAsia="en-US"/>
    </w:rPr>
  </w:style>
  <w:style w:type="character" w:customStyle="1" w:styleId="Heading3Char">
    <w:name w:val="Heading 3 Char"/>
    <w:basedOn w:val="DefaultParagraphFont"/>
    <w:link w:val="Heading3"/>
    <w:uiPriority w:val="9"/>
    <w:rsid w:val="00BF6803"/>
    <w:rPr>
      <w:rFonts w:ascii="Linux Biolinum" w:eastAsiaTheme="majorEastAsia" w:hAnsi="Linux Biolinum" w:cstheme="majorBidi"/>
      <w:bCs/>
      <w:i/>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9E3B72"/>
    <w:pPr>
      <w:spacing w:before="120" w:after="80"/>
    </w:pPr>
    <w:rPr>
      <w:rFonts w:ascii="Linux Libertine" w:eastAsiaTheme="minorHAnsi" w:hAnsi="Linux Libertine" w:cs="Linux Libertine"/>
      <w:color w:val="FF0000"/>
      <w:sz w:val="24"/>
      <w:szCs w:val="24"/>
      <w:lang w:val="fr-FR" w:eastAsia="en-US"/>
    </w:rPr>
  </w:style>
  <w:style w:type="character" w:customStyle="1" w:styleId="AbsHeadChar">
    <w:name w:val="AbsHead Char"/>
    <w:basedOn w:val="DefaultParagraphFont"/>
    <w:link w:val="AbsHead"/>
    <w:rsid w:val="009E3B72"/>
    <w:rPr>
      <w:rFonts w:ascii="Linux Libertine" w:eastAsiaTheme="minorHAnsi" w:hAnsi="Linux Libertine" w:cs="Linux Libertine"/>
      <w:color w:val="FF0000"/>
      <w:sz w:val="24"/>
      <w:szCs w:val="24"/>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Normal"/>
    <w:qFormat/>
    <w:rsid w:val="00695773"/>
    <w:pPr>
      <w:spacing w:before="380" w:after="80" w:line="240" w:lineRule="auto"/>
      <w:ind w:left="280" w:hanging="280"/>
      <w:jc w:val="left"/>
    </w:pPr>
    <w:rPr>
      <w:rFonts w:asciiTheme="majorHAnsi" w:eastAsia="Times New Roman" w:hAnsiTheme="majorHAnsi" w:cs="Linux Libertine"/>
      <w:b/>
      <w:caps/>
      <w:color w:val="943634" w:themeColor="accent2" w:themeShade="BF"/>
      <w:sz w:val="28"/>
      <w:szCs w:val="20"/>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rmal"/>
    <w:qFormat/>
    <w:rsid w:val="00695773"/>
    <w:rPr>
      <w:rFonts w:asciiTheme="majorHAnsi" w:hAnsiTheme="majorHAnsi"/>
      <w:color w:val="943634" w:themeColor="accent2" w:themeShade="BF"/>
      <w:sz w:val="28"/>
    </w:rPr>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495E3F"/>
    <w:pPr>
      <w:keepNext/>
      <w:spacing w:after="120" w:line="240" w:lineRule="auto"/>
      <w:ind w:firstLine="0"/>
      <w:jc w:val="center"/>
    </w:pPr>
    <w:rPr>
      <w:b/>
      <w:bCs/>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Normal"/>
    <w:autoRedefine/>
    <w:qFormat/>
    <w:rsid w:val="00695773"/>
    <w:pPr>
      <w:ind w:firstLine="0"/>
    </w:pPr>
    <w:rPr>
      <w:color w:val="943634" w:themeColor="accent2" w:themeShade="BF"/>
    </w:rPr>
  </w:style>
  <w:style w:type="paragraph" w:customStyle="1" w:styleId="ConflictofInterest">
    <w:name w:val="Conflictof Interest"/>
    <w:basedOn w:val="Normal"/>
    <w:autoRedefine/>
    <w:qFormat/>
    <w:rsid w:val="00695773"/>
    <w:pPr>
      <w:ind w:firstLine="0"/>
    </w:pPr>
    <w:rPr>
      <w:sz w:val="22"/>
    </w:rPr>
  </w:style>
  <w:style w:type="paragraph" w:customStyle="1" w:styleId="FloatQuote">
    <w:name w:val="FloatQuote"/>
    <w:basedOn w:val="Normal"/>
    <w:qFormat/>
    <w:rsid w:val="00695773"/>
    <w:pPr>
      <w:shd w:val="clear" w:color="auto" w:fill="FDE9D9" w:themeFill="accent6" w:themeFillTint="33"/>
      <w:ind w:left="1134" w:right="1134" w:firstLine="0"/>
    </w:pPr>
  </w:style>
  <w:style w:type="paragraph" w:customStyle="1" w:styleId="PullQuote">
    <w:name w:val="PullQuote"/>
    <w:basedOn w:val="Normal"/>
    <w:qFormat/>
    <w:rsid w:val="00695773"/>
    <w:pPr>
      <w:shd w:val="clear" w:color="auto" w:fill="EAF1DD" w:themeFill="accent3" w:themeFillTint="33"/>
      <w:ind w:left="1134" w:right="1134" w:firstLine="0"/>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SuppInfo">
    <w:name w:val="SuppInfo"/>
    <w:basedOn w:val="Normal"/>
    <w:qFormat/>
    <w:rsid w:val="00695773"/>
    <w:pPr>
      <w:ind w:firstLine="0"/>
    </w:pPr>
  </w:style>
  <w:style w:type="paragraph" w:customStyle="1" w:styleId="SuppMedia">
    <w:name w:val="SuppMedia"/>
    <w:basedOn w:val="Normal"/>
    <w:qFormat/>
    <w:rsid w:val="00695773"/>
    <w:pPr>
      <w:ind w:firstLine="0"/>
    </w:pPr>
  </w:style>
  <w:style w:type="paragraph" w:customStyle="1" w:styleId="AdditionalInfoHead">
    <w:name w:val="AdditionalInfo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AdditionalInfo">
    <w:name w:val="AdditionalInfo"/>
    <w:basedOn w:val="Normal"/>
    <w:qFormat/>
    <w:rsid w:val="00695773"/>
    <w:pPr>
      <w:ind w:firstLine="0"/>
    </w:pPr>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Normal"/>
    <w:qFormat/>
    <w:rsid w:val="00695773"/>
    <w:pPr>
      <w:ind w:firstLine="0"/>
    </w:pPr>
  </w:style>
  <w:style w:type="paragraph" w:styleId="Subtitle">
    <w:name w:val="Subtitle"/>
    <w:basedOn w:val="Normal"/>
    <w:next w:val="Normal"/>
    <w:link w:val="SubtitleChar1"/>
    <w:uiPriority w:val="11"/>
    <w:qFormat/>
    <w:locked/>
    <w:rsid w:val="00DA041E"/>
    <w:pPr>
      <w:numPr>
        <w:ilvl w:val="1"/>
      </w:numPr>
      <w:spacing w:before="120" w:after="60"/>
      <w:ind w:firstLine="245"/>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1"/>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2"/>
      </w:numPr>
    </w:pPr>
  </w:style>
  <w:style w:type="paragraph" w:customStyle="1" w:styleId="SIGPLANAbstractheading">
    <w:name w:val="SIGPLAN Abstract heading"/>
    <w:basedOn w:val="SIGPLANAcknowledgmentsheading"/>
    <w:next w:val="SIGPLANParagraph1"/>
    <w:rsid w:val="00DA041E"/>
    <w:pPr>
      <w:numPr>
        <w:numId w:val="3"/>
      </w:numPr>
      <w:spacing w:before="0" w:line="240" w:lineRule="exact"/>
    </w:pPr>
  </w:style>
  <w:style w:type="paragraph" w:customStyle="1" w:styleId="SIGPLANAppendixheading">
    <w:name w:val="SIGPLAN Appendix heading"/>
    <w:basedOn w:val="SIGPLANSectionheading"/>
    <w:next w:val="SIGPLANParagraph1"/>
    <w:rsid w:val="00DA041E"/>
    <w:pPr>
      <w:numPr>
        <w:numId w:val="4"/>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5"/>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6"/>
      </w:numPr>
    </w:pPr>
  </w:style>
  <w:style w:type="numbering" w:customStyle="1" w:styleId="SIGPLANListnumber">
    <w:name w:val="SIGPLAN List number"/>
    <w:basedOn w:val="NoList"/>
    <w:rsid w:val="00DA041E"/>
    <w:pPr>
      <w:numPr>
        <w:numId w:val="7"/>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0"/>
      </w:numPr>
      <w:tabs>
        <w:tab w:val="num" w:pos="0"/>
      </w:tabs>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Normal"/>
    <w:qFormat/>
    <w:rsid w:val="00695773"/>
    <w:pPr>
      <w:ind w:firstLine="0"/>
    </w:pPr>
  </w:style>
  <w:style w:type="paragraph" w:customStyle="1" w:styleId="DisclosureHead">
    <w:name w:val="Disclosure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Normal"/>
    <w:qFormat/>
    <w:rsid w:val="00695773"/>
    <w:pPr>
      <w:ind w:firstLine="0"/>
    </w:pPr>
    <w:rPr>
      <w:lang w:eastAsia="it-IT"/>
    </w:rPr>
  </w:style>
  <w:style w:type="paragraph" w:customStyle="1" w:styleId="Style1">
    <w:name w:val="Style1"/>
    <w:basedOn w:val="Normal"/>
    <w:qFormat/>
    <w:rsid w:val="00695773"/>
    <w:pPr>
      <w:spacing w:after="140" w:line="240" w:lineRule="auto"/>
      <w:ind w:firstLine="240"/>
      <w:jc w:val="left"/>
    </w:pPr>
    <w:rPr>
      <w:rFonts w:eastAsia="Times New Roman" w:cs="Linux Libertine"/>
      <w:i/>
      <w:szCs w:val="20"/>
    </w:rPr>
  </w:style>
  <w:style w:type="paragraph" w:customStyle="1" w:styleId="PermissionBlock">
    <w:name w:val="PermissionBlock"/>
    <w:basedOn w:val="FootnoteText"/>
    <w:qFormat/>
    <w:rsid w:val="00757133"/>
    <w:rPr>
      <w:lang w:eastAsia="it-IT"/>
    </w:rPr>
  </w:style>
  <w:style w:type="paragraph" w:styleId="Bibliography">
    <w:name w:val="Bibliography"/>
    <w:basedOn w:val="Normal"/>
    <w:next w:val="Normal"/>
    <w:uiPriority w:val="37"/>
    <w:unhideWhenUsed/>
    <w:rsid w:val="00BC299A"/>
  </w:style>
  <w:style w:type="paragraph" w:styleId="Revision">
    <w:name w:val="Revision"/>
    <w:hidden/>
    <w:uiPriority w:val="99"/>
    <w:semiHidden/>
    <w:rsid w:val="00917F87"/>
    <w:rPr>
      <w:rFonts w:ascii="Linux Libertine" w:eastAsiaTheme="minorHAnsi" w:hAnsi="Linux Libertine" w:cstheme="minorBidi"/>
      <w:sz w:val="18"/>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29729901">
      <w:bodyDiv w:val="1"/>
      <w:marLeft w:val="0"/>
      <w:marRight w:val="0"/>
      <w:marTop w:val="0"/>
      <w:marBottom w:val="0"/>
      <w:divBdr>
        <w:top w:val="none" w:sz="0" w:space="0" w:color="auto"/>
        <w:left w:val="none" w:sz="0" w:space="0" w:color="auto"/>
        <w:bottom w:val="none" w:sz="0" w:space="0" w:color="auto"/>
        <w:right w:val="none" w:sz="0" w:space="0" w:color="auto"/>
      </w:divBdr>
    </w:div>
    <w:div w:id="241718292">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425199407">
      <w:bodyDiv w:val="1"/>
      <w:marLeft w:val="0"/>
      <w:marRight w:val="0"/>
      <w:marTop w:val="0"/>
      <w:marBottom w:val="0"/>
      <w:divBdr>
        <w:top w:val="none" w:sz="0" w:space="0" w:color="auto"/>
        <w:left w:val="none" w:sz="0" w:space="0" w:color="auto"/>
        <w:bottom w:val="none" w:sz="0" w:space="0" w:color="auto"/>
        <w:right w:val="none" w:sz="0" w:space="0" w:color="auto"/>
      </w:divBdr>
    </w:div>
    <w:div w:id="426581876">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72490263">
      <w:bodyDiv w:val="1"/>
      <w:marLeft w:val="0"/>
      <w:marRight w:val="0"/>
      <w:marTop w:val="0"/>
      <w:marBottom w:val="0"/>
      <w:divBdr>
        <w:top w:val="none" w:sz="0" w:space="0" w:color="auto"/>
        <w:left w:val="none" w:sz="0" w:space="0" w:color="auto"/>
        <w:bottom w:val="none" w:sz="0" w:space="0" w:color="auto"/>
        <w:right w:val="none" w:sz="0" w:space="0" w:color="auto"/>
      </w:divBdr>
    </w:div>
    <w:div w:id="1047411157">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04081975">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5920">
      <w:bodyDiv w:val="1"/>
      <w:marLeft w:val="0"/>
      <w:marRight w:val="0"/>
      <w:marTop w:val="0"/>
      <w:marBottom w:val="0"/>
      <w:divBdr>
        <w:top w:val="none" w:sz="0" w:space="0" w:color="auto"/>
        <w:left w:val="none" w:sz="0" w:space="0" w:color="auto"/>
        <w:bottom w:val="none" w:sz="0" w:space="0" w:color="auto"/>
        <w:right w:val="none" w:sz="0" w:space="0" w:color="auto"/>
      </w:divBdr>
    </w:div>
    <w:div w:id="1773890820">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97473314">
      <w:bodyDiv w:val="1"/>
      <w:marLeft w:val="0"/>
      <w:marRight w:val="0"/>
      <w:marTop w:val="0"/>
      <w:marBottom w:val="0"/>
      <w:divBdr>
        <w:top w:val="none" w:sz="0" w:space="0" w:color="auto"/>
        <w:left w:val="none" w:sz="0" w:space="0" w:color="auto"/>
        <w:bottom w:val="none" w:sz="0" w:space="0" w:color="auto"/>
        <w:right w:val="none" w:sz="0" w:space="0" w:color="auto"/>
      </w:divBdr>
    </w:div>
    <w:div w:id="207422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eakeyd@tcd.ie" TargetMode="Externa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6.png"/><Relationship Id="rId10" Type="http://schemas.openxmlformats.org/officeDocument/2006/relationships/hyperlink" Target="https://github.com/beakeyd/ML1819--task-107--team-41/graphs/contributors" TargetMode="Externa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github.com/beakeyd/ML1819--task-107--team-41" TargetMode="Externa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b:Source>
    <b:Tag>Bur11</b:Tag>
    <b:SourceType>Report</b:SourceType>
    <b:Guid>{FA7E9CC2-972F-4B57-9619-0C21B9D8E93C}</b:Guid>
    <b:Title>Discriminating Gender on Twitter</b:Title>
    <b:Year>2011</b:Year>
    <b:Publisher>The MITRE Corporation</b:Publisher>
    <b:City>Massachusetts</b:City>
    <b:Author>
      <b:Author>
        <b:NameList>
          <b:Person>
            <b:Last>Burger</b:Last>
            <b:First>John</b:First>
            <b:Middle>D</b:Middle>
          </b:Person>
          <b:Person>
            <b:Last>Henderson</b:Last>
            <b:First>John</b:First>
          </b:Person>
          <b:Person>
            <b:Last>Kim</b:Last>
            <b:First>George</b:First>
          </b:Person>
          <b:Person>
            <b:Last>Zarrella</b:Last>
            <b:First>Guido</b:First>
          </b:Person>
        </b:NameList>
      </b:Author>
    </b:Author>
    <b:RefOrder>1</b:RefOrder>
  </b:Source>
  <b:Source>
    <b:Tag>Fin12</b:Tag>
    <b:SourceType>Book</b:SourceType>
    <b:Guid>{5F348FAD-5E84-46DB-9426-69D2338BFD5F}</b:Guid>
    <b:Author>
      <b:Author>
        <b:NameList>
          <b:Person>
            <b:Last>Fink</b:Last>
            <b:First>Clay</b:First>
          </b:Person>
          <b:Person>
            <b:Last>Kopecky</b:Last>
            <b:First>Jonathon</b:First>
          </b:Person>
          <b:Person>
            <b:Last>Morawski</b:Last>
            <b:First>Maksym</b:First>
          </b:Person>
        </b:NameList>
      </b:Author>
    </b:Author>
    <b:Title>Inferring Gender from the Content of Tweets:</b:Title>
    <b:Year>2012</b:Year>
    <b:Publisher>ICWSM</b:Publisher>
    <b:City>Maryland</b:City>
    <b:RefOrder>2</b:RefOrder>
  </b:Source>
  <b:Source>
    <b:Tag>Liu13</b:Tag>
    <b:SourceType>JournalArticle</b:SourceType>
    <b:Guid>{006426C3-2347-4BF4-B51C-2D694EF14523}</b:Guid>
    <b:Title>What’s in a Name? Using First Names</b:Title>
    <b:Year>2013</b:Year>
    <b:Author>
      <b:Author>
        <b:NameList>
          <b:Person>
            <b:Last>Liu</b:Last>
            <b:First>Wendy</b:First>
          </b:Person>
          <b:Person>
            <b:Last>Ruths</b:Last>
            <b:First>Derek</b:First>
          </b:Person>
        </b:NameList>
      </b:Author>
    </b:Author>
    <b:JournalName>AAAI Spring Symposium - Technical Report</b:JournalName>
    <b:Pages>10-16</b:Pages>
    <b:ConferenceName>AAAI Spring Symposium </b:ConferenceName>
    <b:RefOrder>3</b:RefOrder>
  </b:Source>
  <b:Source>
    <b:Tag>dba17</b:Tag>
    <b:SourceType>InternetSite</b:SourceType>
    <b:Guid>{3FB388A9-1206-4C27-9E43-BC70F008C303}</b:Guid>
    <b:Title>A Deep Dive Into Sklearn Pipelines</b:Title>
    <b:Year>2017</b:Year>
    <b:Author>
      <b:Author>
        <b:NameList>
          <b:Person>
            <b:Last>dbaghern</b:Last>
          </b:Person>
        </b:NameList>
      </b:Author>
    </b:Author>
    <b:InternetSiteTitle>www.kaggle.com</b:InternetSiteTitle>
    <b:Month>October</b:Month>
    <b:Day>30</b:Day>
    <b:URL>https://www.kaggle.com/baghern/a-deep-dive-into-sklearn-pipelines</b:URL>
    <b:RefOrder>4</b:RefOrder>
  </b:Source>
  <b:Source>
    <b:Tag>Mal18</b:Tag>
    <b:SourceType>InternetSite</b:SourceType>
    <b:Guid>{D8043744-EDBE-4026-8406-105DF30D862B}</b:Guid>
    <b:Author>
      <b:Author>
        <b:NameList>
          <b:Person>
            <b:Last>Usman</b:Last>
            <b:First>Malik</b:First>
          </b:Person>
        </b:NameList>
      </b:Author>
    </b:Author>
    <b:Title>Text Classification with Python and Scikit-Learn</b:Title>
    <b:InternetSiteTitle>stackabuse</b:InternetSiteTitle>
    <b:Year>2018</b:Year>
    <b:Month>August</b:Month>
    <b:Day>27</b:Day>
    <b:URL>https://stackabuse.com/text-classification-with-python-and-scikit-learn/</b:URL>
    <b:RefOrder>5</b:RefOrder>
  </b:Source>
</b:Sources>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9F1087F0-31DB-4E32-8BB6-CF2C916ED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78</TotalTime>
  <Pages>1</Pages>
  <Words>1275</Words>
  <Characters>7269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Spin-wave dynamics in a hexagonal 2-D magnonic crystal</vt:lpstr>
    </vt:vector>
  </TitlesOfParts>
  <Company/>
  <LinksUpToDate>false</LinksUpToDate>
  <CharactersWithSpaces>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Samuel McCann</dc:creator>
  <cp:lastModifiedBy>Samuel McCann</cp:lastModifiedBy>
  <cp:revision>5</cp:revision>
  <cp:lastPrinted>2018-10-29T15:16:00Z</cp:lastPrinted>
  <dcterms:created xsi:type="dcterms:W3CDTF">2018-12-17T12:40:00Z</dcterms:created>
  <dcterms:modified xsi:type="dcterms:W3CDTF">2018-12-17T14:01:00Z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ear4Word_StyleTitle">
    <vt:lpwstr>IEEE with URL</vt:lpwstr>
  </property>
</Properties>
</file>